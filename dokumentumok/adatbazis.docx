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67BB" w14:textId="77777777" w:rsidR="00F760B9" w:rsidRPr="0042789C" w:rsidRDefault="00F760B9" w:rsidP="00F760B9">
      <w:pPr>
        <w:pStyle w:val="Cm"/>
        <w:spacing w:before="4080"/>
      </w:pPr>
      <w:r w:rsidRPr="0042789C">
        <w:t>ESEMÉNYTÉR</w:t>
      </w:r>
    </w:p>
    <w:p w14:paraId="4F564334" w14:textId="11ACEB14" w:rsidR="00F760B9" w:rsidRPr="00EB74F8" w:rsidRDefault="00B02B5B" w:rsidP="00F760B9">
      <w:pPr>
        <w:pStyle w:val="Alcm"/>
      </w:pPr>
      <w:r>
        <w:t>Adatbázis dokumentáció</w:t>
      </w:r>
    </w:p>
    <w:p w14:paraId="3B5D0CAA" w14:textId="77777777" w:rsidR="00F760B9" w:rsidRDefault="00F760B9" w:rsidP="00F760B9">
      <w:pPr>
        <w:pStyle w:val="Cm"/>
      </w:pPr>
      <w:r>
        <w:rPr>
          <w:noProof/>
        </w:rPr>
        <w:drawing>
          <wp:inline distT="0" distB="0" distL="0" distR="0" wp14:anchorId="4C280C27" wp14:editId="376710A1">
            <wp:extent cx="3261815" cy="1304865"/>
            <wp:effectExtent l="0" t="0" r="0" b="0"/>
            <wp:docPr id="15" name="Ábr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Ábra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019" cy="132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A960" w14:textId="77777777" w:rsidR="00F760B9" w:rsidRPr="00523BC3" w:rsidRDefault="00F760B9" w:rsidP="00F760B9">
      <w:pPr>
        <w:pStyle w:val="nevek"/>
        <w:rPr>
          <w:rStyle w:val="nevekChar"/>
          <w:bCs/>
        </w:rPr>
      </w:pPr>
      <w:r w:rsidRPr="00523BC3">
        <w:rPr>
          <w:rStyle w:val="nevekfChar"/>
        </w:rPr>
        <w:t>Készítette:</w:t>
      </w:r>
      <w:r>
        <w:tab/>
      </w:r>
      <w:r w:rsidRPr="00523BC3">
        <w:rPr>
          <w:rStyle w:val="nevekChar"/>
          <w:bCs/>
        </w:rPr>
        <w:t>Nagy Levéd Sámuel 13. I</w:t>
      </w:r>
    </w:p>
    <w:p w14:paraId="695DBCFC" w14:textId="77777777" w:rsidR="00F760B9" w:rsidRPr="00523BC3" w:rsidRDefault="00F760B9" w:rsidP="00F760B9">
      <w:pPr>
        <w:pStyle w:val="nevek"/>
        <w:ind w:left="709" w:firstLine="709"/>
        <w:rPr>
          <w:rStyle w:val="nevekChar"/>
          <w:bCs/>
        </w:rPr>
      </w:pPr>
      <w:r w:rsidRPr="00523BC3">
        <w:rPr>
          <w:rStyle w:val="nevekChar"/>
          <w:bCs/>
        </w:rPr>
        <w:t>Tóth Tamás 13. I</w:t>
      </w:r>
    </w:p>
    <w:sdt>
      <w:sdtPr>
        <w:rPr>
          <w:rFonts w:eastAsiaTheme="minorHAnsi" w:cs="Times New Roman"/>
          <w:b w:val="0"/>
          <w:color w:val="auto"/>
          <w:sz w:val="26"/>
          <w:szCs w:val="26"/>
          <w:lang w:eastAsia="en-US"/>
        </w:rPr>
        <w:id w:val="300895527"/>
        <w:docPartObj>
          <w:docPartGallery w:val="Table of Contents"/>
          <w:docPartUnique/>
        </w:docPartObj>
      </w:sdtPr>
      <w:sdtEndPr/>
      <w:sdtContent>
        <w:p w14:paraId="3996AE30" w14:textId="77777777" w:rsidR="001C5C8F" w:rsidRPr="001C5C8F" w:rsidRDefault="001C5C8F" w:rsidP="00FC44EE">
          <w:pPr>
            <w:pStyle w:val="Tartalomjegyzkcmsora"/>
            <w:rPr>
              <w:rStyle w:val="Cmsor1Char"/>
            </w:rPr>
          </w:pPr>
          <w:r w:rsidRPr="001C5C8F">
            <w:rPr>
              <w:rStyle w:val="Cmsor1Char"/>
              <w:rFonts w:cstheme="majorBidi"/>
              <w:noProof w:val="0"/>
              <w:sz w:val="32"/>
              <w:szCs w:val="32"/>
            </w:rPr>
            <w:t>Tartalomjegyzék</w:t>
          </w:r>
        </w:p>
        <w:p w14:paraId="64DD6469" w14:textId="2778DBEF" w:rsidR="004219AF" w:rsidRDefault="001C5C8F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582665" w:history="1">
            <w:r w:rsidR="004219AF" w:rsidRPr="006130B6">
              <w:rPr>
                <w:rStyle w:val="Hiperhivatkozs"/>
                <w:noProof/>
              </w:rPr>
              <w:t>1</w:t>
            </w:r>
            <w:r w:rsidR="004219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219AF" w:rsidRPr="006130B6">
              <w:rPr>
                <w:rStyle w:val="Hiperhivatkozs"/>
                <w:noProof/>
              </w:rPr>
              <w:t>Adatbázis</w:t>
            </w:r>
            <w:r w:rsidR="004219AF">
              <w:rPr>
                <w:noProof/>
                <w:webHidden/>
              </w:rPr>
              <w:tab/>
            </w:r>
            <w:r w:rsidR="004219AF">
              <w:rPr>
                <w:noProof/>
                <w:webHidden/>
              </w:rPr>
              <w:fldChar w:fldCharType="begin"/>
            </w:r>
            <w:r w:rsidR="004219AF">
              <w:rPr>
                <w:noProof/>
                <w:webHidden/>
              </w:rPr>
              <w:instrText xml:space="preserve"> PAGEREF _Toc211582665 \h </w:instrText>
            </w:r>
            <w:r w:rsidR="004219AF">
              <w:rPr>
                <w:noProof/>
                <w:webHidden/>
              </w:rPr>
            </w:r>
            <w:r w:rsidR="004219AF">
              <w:rPr>
                <w:noProof/>
                <w:webHidden/>
              </w:rPr>
              <w:fldChar w:fldCharType="separate"/>
            </w:r>
            <w:r w:rsidR="004219AF">
              <w:rPr>
                <w:noProof/>
                <w:webHidden/>
              </w:rPr>
              <w:t>3</w:t>
            </w:r>
            <w:r w:rsidR="004219AF">
              <w:rPr>
                <w:noProof/>
                <w:webHidden/>
              </w:rPr>
              <w:fldChar w:fldCharType="end"/>
            </w:r>
          </w:hyperlink>
        </w:p>
        <w:p w14:paraId="13EF21A4" w14:textId="1C620556" w:rsidR="004219AF" w:rsidRDefault="001C5C8F" w:rsidP="004219AF">
          <w:pPr>
            <w:ind w:left="0" w:firstLine="0"/>
          </w:pPr>
          <w:r>
            <w:fldChar w:fldCharType="end"/>
          </w:r>
        </w:p>
      </w:sdtContent>
    </w:sdt>
    <w:p w14:paraId="52F2B80E" w14:textId="38A3636E" w:rsidR="004219AF" w:rsidRDefault="00255F8F" w:rsidP="004219AF">
      <w:pPr>
        <w:pStyle w:val="Cmsor1"/>
      </w:pPr>
      <w:r>
        <w:lastRenderedPageBreak/>
        <w:t>Táblák</w:t>
      </w:r>
    </w:p>
    <w:p w14:paraId="2B1CFA07" w14:textId="1EE354F8" w:rsidR="004219AF" w:rsidRDefault="00255F8F" w:rsidP="00255F8F">
      <w:pPr>
        <w:pStyle w:val="Cmsor2"/>
      </w:pPr>
      <w:r>
        <w:t>e</w:t>
      </w:r>
      <w:r>
        <w:t>stablishment (Iskola)</w:t>
      </w:r>
    </w:p>
    <w:p w14:paraId="2988CADA" w14:textId="2D2FB9BE" w:rsidR="00255F8F" w:rsidRDefault="00255F8F" w:rsidP="00255F8F">
      <w:r>
        <w:t>Az iskolák adatait tárolja.</w:t>
      </w:r>
    </w:p>
    <w:p w14:paraId="1AF5895D" w14:textId="5FE73996" w:rsidR="00255F8F" w:rsidRDefault="00255F8F" w:rsidP="00255F8F">
      <w:r>
        <w:t xml:space="preserve">Kapcsolódik a </w:t>
      </w:r>
      <w:proofErr w:type="spellStart"/>
      <w:r w:rsidRPr="00255F8F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personel</w:t>
      </w:r>
      <w:proofErr w:type="spellEnd"/>
      <w:r w:rsidRPr="00255F8F">
        <w:rPr>
          <w:sz w:val="32"/>
          <w:szCs w:val="32"/>
        </w:rPr>
        <w:t xml:space="preserve"> </w:t>
      </w:r>
      <w:r>
        <w:t xml:space="preserve">(tanárok) és </w:t>
      </w:r>
      <w:proofErr w:type="spellStart"/>
      <w:r w:rsidRPr="00255F8F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students</w:t>
      </w:r>
      <w:proofErr w:type="spellEnd"/>
      <w:r>
        <w:t xml:space="preserve"> (diákok) táblákhoz.</w:t>
      </w:r>
    </w:p>
    <w:p w14:paraId="449917F1" w14:textId="7DA51FB5" w:rsidR="00255F8F" w:rsidRDefault="00255F8F" w:rsidP="00255F8F">
      <w:pPr>
        <w:rPr>
          <w:b/>
          <w:bCs/>
        </w:rPr>
      </w:pPr>
      <w:r w:rsidRPr="00255F8F">
        <w:rPr>
          <w:b/>
          <w:bCs/>
        </w:rPr>
        <w:t>Fő mezők:</w:t>
      </w:r>
    </w:p>
    <w:p w14:paraId="42BE5CD0" w14:textId="0FCDD92D" w:rsidR="00255F8F" w:rsidRDefault="00255F8F" w:rsidP="00255F8F">
      <w:pPr>
        <w:pStyle w:val="Listaszerbekezds"/>
      </w:pPr>
      <w:r w:rsidRPr="00255F8F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id</w:t>
      </w:r>
      <w:r w:rsidRPr="00255F8F">
        <w:rPr>
          <w:b/>
          <w:bCs/>
        </w:rPr>
        <w:t>:</w:t>
      </w:r>
      <w:r>
        <w:t xml:space="preserve"> azonosító</w:t>
      </w:r>
    </w:p>
    <w:p w14:paraId="67115D13" w14:textId="26CE8855" w:rsidR="00255F8F" w:rsidRDefault="00255F8F" w:rsidP="00255F8F">
      <w:pPr>
        <w:pStyle w:val="Listaszerbekezds"/>
      </w:pPr>
      <w:r w:rsidRPr="00255F8F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title</w:t>
      </w:r>
      <w:r w:rsidRPr="00255F8F">
        <w:rPr>
          <w:b/>
          <w:bCs/>
        </w:rPr>
        <w:t>:</w:t>
      </w:r>
      <w:r>
        <w:t xml:space="preserve"> iskola neve</w:t>
      </w:r>
    </w:p>
    <w:p w14:paraId="5C50EB76" w14:textId="6A40D7EB" w:rsidR="00255F8F" w:rsidRDefault="00255F8F" w:rsidP="00255F8F">
      <w:pPr>
        <w:pStyle w:val="Listaszerbekezds"/>
      </w:pPr>
      <w:r w:rsidRPr="00255F8F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grades_id</w:t>
      </w:r>
      <w:r w:rsidRPr="00255F8F">
        <w:rPr>
          <w:b/>
          <w:bCs/>
        </w:rPr>
        <w:t>:</w:t>
      </w:r>
      <w:r>
        <w:t xml:space="preserve"> évfolyam hivatkozás</w:t>
      </w:r>
    </w:p>
    <w:p w14:paraId="54A842C3" w14:textId="10820B87" w:rsidR="00255F8F" w:rsidRDefault="00255F8F" w:rsidP="00255F8F">
      <w:pPr>
        <w:pStyle w:val="Listaszerbekezds"/>
      </w:pPr>
      <w:r w:rsidRPr="00255F8F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personel_id</w:t>
      </w:r>
      <w:r w:rsidRPr="00255F8F">
        <w:t>,</w:t>
      </w:r>
      <w:r>
        <w:t xml:space="preserve"> </w:t>
      </w:r>
      <w:r w:rsidRPr="00255F8F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students_id</w:t>
      </w:r>
      <w:r w:rsidRPr="00255F8F">
        <w:rPr>
          <w:b/>
          <w:bCs/>
        </w:rPr>
        <w:t>:</w:t>
      </w:r>
      <w:r>
        <w:t xml:space="preserve"> kapcsolódó személyek</w:t>
      </w:r>
    </w:p>
    <w:p w14:paraId="6800FDED" w14:textId="1A95272B" w:rsidR="00255F8F" w:rsidRDefault="00255F8F" w:rsidP="00255F8F">
      <w:pPr>
        <w:pStyle w:val="Listaszerbekezds"/>
      </w:pPr>
      <w:r w:rsidRPr="00255F8F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created_at</w:t>
      </w:r>
      <w:r w:rsidRPr="00255F8F">
        <w:rPr>
          <w:b/>
          <w:bCs/>
        </w:rPr>
        <w:t>:</w:t>
      </w:r>
      <w:r>
        <w:t xml:space="preserve"> létrehozás dátuma</w:t>
      </w:r>
    </w:p>
    <w:p w14:paraId="670C4E39" w14:textId="1447297A" w:rsidR="00255F8F" w:rsidRDefault="00255F8F" w:rsidP="00255F8F">
      <w:pPr>
        <w:pStyle w:val="Cmsor2"/>
      </w:pPr>
      <w:r>
        <w:t>c</w:t>
      </w:r>
      <w:r>
        <w:t>lass (Osztály)</w:t>
      </w:r>
    </w:p>
    <w:p w14:paraId="02D421FF" w14:textId="0BF881D6" w:rsidR="00255F8F" w:rsidRPr="00255F8F" w:rsidRDefault="00255F8F" w:rsidP="00255F8F">
      <w:pPr>
        <w:rPr>
          <w:b/>
          <w:bCs/>
        </w:rPr>
      </w:pPr>
      <w:r>
        <w:t>Egy iskola osztályait tárolja.</w:t>
      </w:r>
    </w:p>
    <w:p w14:paraId="5799A9EF" w14:textId="2CD13554" w:rsidR="00255F8F" w:rsidRDefault="00255F8F" w:rsidP="00255F8F">
      <w:pPr>
        <w:rPr>
          <w:b/>
          <w:bCs/>
        </w:rPr>
      </w:pPr>
      <w:r w:rsidRPr="00255F8F">
        <w:rPr>
          <w:b/>
          <w:bCs/>
        </w:rPr>
        <w:t>Fő mezők:</w:t>
      </w:r>
    </w:p>
    <w:p w14:paraId="70F7B553" w14:textId="21604747" w:rsidR="00255F8F" w:rsidRDefault="00255F8F" w:rsidP="00255F8F">
      <w:pPr>
        <w:pStyle w:val="Listaszerbekezds"/>
      </w:pPr>
      <w:r w:rsidRPr="00255F8F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name</w:t>
      </w:r>
      <w:r w:rsidRPr="00255F8F">
        <w:rPr>
          <w:b/>
          <w:bCs/>
        </w:rPr>
        <w:t>:</w:t>
      </w:r>
      <w:r>
        <w:t xml:space="preserve"> osztály neve (pl. 8.A)</w:t>
      </w:r>
    </w:p>
    <w:p w14:paraId="059B4258" w14:textId="06D34C2A" w:rsidR="00255F8F" w:rsidRDefault="00255F8F" w:rsidP="00255F8F">
      <w:pPr>
        <w:pStyle w:val="Listaszerbekezds"/>
      </w:pPr>
      <w:r w:rsidRPr="00255F8F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grade</w:t>
      </w:r>
      <w:r w:rsidRPr="00255F8F">
        <w:rPr>
          <w:b/>
          <w:bCs/>
        </w:rPr>
        <w:t>:</w:t>
      </w:r>
      <w:r>
        <w:t xml:space="preserve"> évfolyam</w:t>
      </w:r>
    </w:p>
    <w:p w14:paraId="731D9EA1" w14:textId="7B9845A7" w:rsidR="00255F8F" w:rsidRDefault="00255F8F" w:rsidP="00255F8F">
      <w:pPr>
        <w:pStyle w:val="Listaszerbekezds"/>
      </w:pPr>
      <w:r w:rsidRPr="00255F8F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establishment_id</w:t>
      </w:r>
      <w:r w:rsidRPr="00255F8F">
        <w:rPr>
          <w:b/>
          <w:bCs/>
        </w:rPr>
        <w:t>:</w:t>
      </w:r>
      <w:r>
        <w:t xml:space="preserve"> hivatkozás az iskolára</w:t>
      </w:r>
    </w:p>
    <w:p w14:paraId="1BB5194C" w14:textId="5648AB2D" w:rsidR="00255F8F" w:rsidRDefault="00255F8F" w:rsidP="00255F8F">
      <w:pPr>
        <w:pStyle w:val="Listaszerbekezds"/>
      </w:pPr>
      <w:r w:rsidRPr="00255F8F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created_at</w:t>
      </w:r>
      <w:r w:rsidRPr="00255F8F">
        <w:rPr>
          <w:b/>
          <w:bCs/>
        </w:rPr>
        <w:t>:</w:t>
      </w:r>
      <w:r>
        <w:t xml:space="preserve"> létrehozás dátuma</w:t>
      </w:r>
    </w:p>
    <w:p w14:paraId="3CDBCB1E" w14:textId="441FC019" w:rsidR="00255F8F" w:rsidRDefault="00255F8F" w:rsidP="00255F8F">
      <w:pPr>
        <w:pStyle w:val="Cmsor2"/>
      </w:pPr>
      <w:r>
        <w:t>p</w:t>
      </w:r>
      <w:r>
        <w:t>ersonel (Személyzet)</w:t>
      </w:r>
    </w:p>
    <w:p w14:paraId="39719ECB" w14:textId="5C72D78C" w:rsidR="00255F8F" w:rsidRDefault="00255F8F" w:rsidP="00255F8F">
      <w:r>
        <w:t>Az iskola tanári és adminisztratív személyzetének adatai.</w:t>
      </w:r>
    </w:p>
    <w:p w14:paraId="3CC3EE20" w14:textId="53FA477C" w:rsidR="00255F8F" w:rsidRDefault="00255F8F" w:rsidP="00255F8F">
      <w:pPr>
        <w:rPr>
          <w:b/>
          <w:bCs/>
        </w:rPr>
      </w:pPr>
      <w:r w:rsidRPr="00255F8F">
        <w:rPr>
          <w:b/>
          <w:bCs/>
        </w:rPr>
        <w:t>Fő mezők:</w:t>
      </w:r>
    </w:p>
    <w:p w14:paraId="43953551" w14:textId="683B7C0E" w:rsidR="00255F8F" w:rsidRDefault="00255F8F" w:rsidP="00255F8F">
      <w:pPr>
        <w:pStyle w:val="Listaszerbekezds"/>
      </w:pPr>
      <w:r w:rsidRPr="00255F8F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user_id</w:t>
      </w:r>
      <w:r w:rsidRPr="00255F8F">
        <w:rPr>
          <w:b/>
          <w:bCs/>
        </w:rPr>
        <w:t>:</w:t>
      </w:r>
      <w:r>
        <w:t xml:space="preserve"> a hozzá tartozó felhasználói rekord azonosítója</w:t>
      </w:r>
    </w:p>
    <w:p w14:paraId="680507D8" w14:textId="77777777" w:rsidR="00255F8F" w:rsidRPr="00255F8F" w:rsidRDefault="00255F8F" w:rsidP="00255F8F">
      <w:pPr>
        <w:pStyle w:val="Listaszerbekezds"/>
        <w:rPr>
          <w:lang w:eastAsia="hu-HU"/>
        </w:rPr>
      </w:pPr>
      <w:r w:rsidRPr="00255F8F">
        <w:rPr>
          <w:b/>
          <w:bCs/>
          <w:lang w:eastAsia="hu-HU"/>
        </w:rPr>
        <w:t>created_at:</w:t>
      </w:r>
      <w:r w:rsidRPr="00255F8F">
        <w:rPr>
          <w:lang w:eastAsia="hu-HU"/>
        </w:rPr>
        <w:t xml:space="preserve"> létrehozás dátuma</w:t>
      </w:r>
    </w:p>
    <w:p w14:paraId="4D130824" w14:textId="4F685C7B" w:rsidR="00255F8F" w:rsidRDefault="00255F8F" w:rsidP="005178C4">
      <w:pPr>
        <w:pStyle w:val="Cmsor2"/>
        <w:pageBreakBefore/>
      </w:pPr>
      <w:r>
        <w:lastRenderedPageBreak/>
        <w:t>s</w:t>
      </w:r>
      <w:r>
        <w:t>tudents (Diákok)</w:t>
      </w:r>
    </w:p>
    <w:p w14:paraId="71B0C873" w14:textId="648F639C" w:rsidR="005178C4" w:rsidRDefault="005178C4" w:rsidP="005178C4">
      <w:r>
        <w:t>A diákok adatait tárolja, és összekapcsolja őket a felhasználói fiókkal.</w:t>
      </w:r>
    </w:p>
    <w:p w14:paraId="6BED3EFF" w14:textId="128B3324" w:rsidR="005178C4" w:rsidRDefault="005178C4" w:rsidP="005178C4">
      <w:pPr>
        <w:rPr>
          <w:b/>
          <w:bCs/>
        </w:rPr>
      </w:pPr>
      <w:r w:rsidRPr="005178C4">
        <w:rPr>
          <w:b/>
          <w:bCs/>
        </w:rPr>
        <w:t>Fő mezők:</w:t>
      </w:r>
    </w:p>
    <w:p w14:paraId="0135B43D" w14:textId="1385D2C8" w:rsidR="005178C4" w:rsidRDefault="005178C4" w:rsidP="005178C4">
      <w:pPr>
        <w:pStyle w:val="Listaszerbekezds"/>
      </w:pPr>
      <w:r w:rsidRPr="005178C4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class_id</w:t>
      </w:r>
      <w:r w:rsidRPr="005178C4">
        <w:rPr>
          <w:b/>
          <w:bCs/>
        </w:rPr>
        <w:t>:</w:t>
      </w:r>
      <w:r>
        <w:t xml:space="preserve"> melyik osztályhoz tartozik</w:t>
      </w:r>
    </w:p>
    <w:p w14:paraId="0FF3F503" w14:textId="746DCC5B" w:rsidR="005178C4" w:rsidRDefault="005178C4" w:rsidP="005178C4">
      <w:pPr>
        <w:pStyle w:val="Listaszerbekezds"/>
      </w:pPr>
      <w:r w:rsidRPr="005178C4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user_id</w:t>
      </w:r>
      <w:r w:rsidRPr="005178C4">
        <w:rPr>
          <w:b/>
          <w:bCs/>
        </w:rPr>
        <w:t>:</w:t>
      </w:r>
      <w:r>
        <w:t xml:space="preserve"> a felhasználó azonosítója</w:t>
      </w:r>
    </w:p>
    <w:p w14:paraId="3345C448" w14:textId="634CBF40" w:rsidR="005178C4" w:rsidRDefault="005178C4" w:rsidP="005178C4">
      <w:pPr>
        <w:pStyle w:val="Listaszerbekezds"/>
      </w:pPr>
      <w:r w:rsidRPr="005178C4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created_at</w:t>
      </w:r>
      <w:r w:rsidRPr="005178C4">
        <w:rPr>
          <w:b/>
          <w:bCs/>
        </w:rPr>
        <w:t>:</w:t>
      </w:r>
      <w:r>
        <w:t xml:space="preserve"> létrehozás dátuma</w:t>
      </w:r>
    </w:p>
    <w:p w14:paraId="1251F091" w14:textId="2895A51C" w:rsidR="005178C4" w:rsidRDefault="005178C4" w:rsidP="005178C4">
      <w:pPr>
        <w:pStyle w:val="Cmsor2"/>
      </w:pPr>
      <w:r>
        <w:t>user (Felhasználók)</w:t>
      </w:r>
    </w:p>
    <w:p w14:paraId="0FEBE8B5" w14:textId="52642347" w:rsidR="005178C4" w:rsidRDefault="005178C4" w:rsidP="005178C4">
      <w:r>
        <w:t>A rendszer összes regisztrált felhasználóját tartalmazza.</w:t>
      </w:r>
    </w:p>
    <w:p w14:paraId="66AA48DC" w14:textId="6EC086F0" w:rsidR="005178C4" w:rsidRDefault="005178C4" w:rsidP="005178C4">
      <w:pPr>
        <w:rPr>
          <w:b/>
          <w:bCs/>
        </w:rPr>
      </w:pPr>
      <w:r w:rsidRPr="005178C4">
        <w:rPr>
          <w:b/>
          <w:bCs/>
        </w:rPr>
        <w:t>Fő mezők:</w:t>
      </w:r>
    </w:p>
    <w:p w14:paraId="6B059880" w14:textId="666CE3A2" w:rsidR="005178C4" w:rsidRDefault="005178C4" w:rsidP="005178C4">
      <w:pPr>
        <w:pStyle w:val="Listaszerbekezds"/>
      </w:pPr>
      <w:r w:rsidRPr="005178C4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username</w:t>
      </w:r>
      <w:r>
        <w:t xml:space="preserve">, </w:t>
      </w:r>
      <w:r w:rsidRPr="005178C4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email</w:t>
      </w:r>
      <w:r>
        <w:t xml:space="preserve">, </w:t>
      </w:r>
      <w:r w:rsidRPr="005178C4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password</w:t>
      </w:r>
      <w:r w:rsidRPr="005178C4">
        <w:rPr>
          <w:b/>
          <w:bCs/>
        </w:rPr>
        <w:t>:</w:t>
      </w:r>
      <w:r>
        <w:t xml:space="preserve"> belépési adatok</w:t>
      </w:r>
    </w:p>
    <w:p w14:paraId="7A65B463" w14:textId="76ACF15B" w:rsidR="005178C4" w:rsidRDefault="005178C4" w:rsidP="005178C4">
      <w:pPr>
        <w:pStyle w:val="Listaszerbekezds"/>
      </w:pPr>
      <w:r w:rsidRPr="005178C4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role</w:t>
      </w:r>
      <w:r w:rsidRPr="005178C4">
        <w:rPr>
          <w:b/>
          <w:bCs/>
        </w:rPr>
        <w:t>:</w:t>
      </w:r>
      <w:r>
        <w:t xml:space="preserve"> szerepkör (pl. diák, tanár, admin)</w:t>
      </w:r>
    </w:p>
    <w:p w14:paraId="63B430EF" w14:textId="55265FAA" w:rsidR="005178C4" w:rsidRDefault="005178C4" w:rsidP="005178C4">
      <w:pPr>
        <w:pStyle w:val="Listaszerbekezds"/>
      </w:pPr>
      <w:r w:rsidRPr="005178C4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created_at</w:t>
      </w:r>
      <w:r w:rsidRPr="005178C4">
        <w:rPr>
          <w:b/>
          <w:bCs/>
        </w:rPr>
        <w:t>:</w:t>
      </w:r>
      <w:r>
        <w:t xml:space="preserve"> létrehozás dátuma</w:t>
      </w:r>
    </w:p>
    <w:p w14:paraId="3C30D4B9" w14:textId="0707630D" w:rsidR="005178C4" w:rsidRDefault="005178C4" w:rsidP="005178C4">
      <w:pPr>
        <w:pStyle w:val="Cmsor2"/>
      </w:pPr>
      <w:r>
        <w:t>event (Események)</w:t>
      </w:r>
    </w:p>
    <w:p w14:paraId="416FADE9" w14:textId="35FEBF80" w:rsidR="005178C4" w:rsidRDefault="005178C4" w:rsidP="005178C4">
      <w:r>
        <w:t>A rendszerben létrehozott események tárolása.</w:t>
      </w:r>
    </w:p>
    <w:p w14:paraId="090563DA" w14:textId="71179788" w:rsidR="005178C4" w:rsidRDefault="005178C4" w:rsidP="005178C4">
      <w:pPr>
        <w:rPr>
          <w:b/>
          <w:bCs/>
        </w:rPr>
      </w:pPr>
      <w:r w:rsidRPr="005178C4">
        <w:rPr>
          <w:b/>
          <w:bCs/>
        </w:rPr>
        <w:t>F</w:t>
      </w:r>
      <w:r>
        <w:rPr>
          <w:b/>
          <w:bCs/>
        </w:rPr>
        <w:t>ő</w:t>
      </w:r>
      <w:r w:rsidRPr="005178C4">
        <w:rPr>
          <w:b/>
          <w:bCs/>
        </w:rPr>
        <w:t xml:space="preserve"> mezők:</w:t>
      </w:r>
    </w:p>
    <w:p w14:paraId="311D3F3B" w14:textId="55509EB9" w:rsidR="005178C4" w:rsidRDefault="005178C4" w:rsidP="005178C4">
      <w:pPr>
        <w:pStyle w:val="Listaszerbekezds"/>
      </w:pPr>
      <w:r w:rsidRPr="005178C4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type</w:t>
      </w:r>
      <w:r>
        <w:t xml:space="preserve">, </w:t>
      </w:r>
      <w:r w:rsidRPr="005178C4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title</w:t>
      </w:r>
      <w:r>
        <w:t xml:space="preserve">, </w:t>
      </w:r>
      <w:r w:rsidRPr="005178C4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body</w:t>
      </w:r>
      <w:r w:rsidRPr="005178C4">
        <w:rPr>
          <w:b/>
          <w:bCs/>
        </w:rPr>
        <w:t>:</w:t>
      </w:r>
      <w:r>
        <w:t xml:space="preserve"> esemény típusa, címe, leírása</w:t>
      </w:r>
    </w:p>
    <w:p w14:paraId="10E5FE4B" w14:textId="4D0AE62C" w:rsidR="005178C4" w:rsidRDefault="005178C4" w:rsidP="005178C4">
      <w:pPr>
        <w:pStyle w:val="Listaszerbekezds"/>
      </w:pPr>
      <w:r w:rsidRPr="005178C4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user_id</w:t>
      </w:r>
      <w:r w:rsidRPr="005178C4">
        <w:rPr>
          <w:b/>
          <w:bCs/>
        </w:rPr>
        <w:t>:</w:t>
      </w:r>
      <w:r>
        <w:t xml:space="preserve"> létrehozó felhasználó</w:t>
      </w:r>
    </w:p>
    <w:p w14:paraId="362D0B5D" w14:textId="0898A770" w:rsidR="005178C4" w:rsidRDefault="005178C4" w:rsidP="005178C4">
      <w:pPr>
        <w:pStyle w:val="Listaszerbekezds"/>
      </w:pPr>
      <w:r w:rsidRPr="005178C4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class_id</w:t>
      </w:r>
      <w:r w:rsidRPr="005178C4">
        <w:rPr>
          <w:b/>
          <w:bCs/>
        </w:rPr>
        <w:t>:</w:t>
      </w:r>
      <w:r>
        <w:t xml:space="preserve"> kapcsolódó osztály</w:t>
      </w:r>
    </w:p>
    <w:p w14:paraId="635C20B8" w14:textId="6DE61E8D" w:rsidR="005178C4" w:rsidRDefault="005178C4" w:rsidP="005178C4">
      <w:pPr>
        <w:pStyle w:val="Listaszerbekezds"/>
      </w:pPr>
      <w:r w:rsidRPr="005178C4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status</w:t>
      </w:r>
      <w:r w:rsidRPr="005178C4">
        <w:rPr>
          <w:b/>
          <w:bCs/>
        </w:rPr>
        <w:t>:</w:t>
      </w:r>
      <w:r>
        <w:t xml:space="preserve"> aktuális állapot</w:t>
      </w:r>
    </w:p>
    <w:p w14:paraId="302EFC90" w14:textId="1840D437" w:rsidR="005178C4" w:rsidRDefault="005178C4" w:rsidP="005178C4">
      <w:pPr>
        <w:pStyle w:val="Listaszerbekezds"/>
      </w:pPr>
      <w:r w:rsidRPr="005178C4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created_at</w:t>
      </w:r>
      <w:r w:rsidRPr="005178C4">
        <w:rPr>
          <w:b/>
          <w:bCs/>
        </w:rPr>
        <w:t>:</w:t>
      </w:r>
      <w:r>
        <w:t xml:space="preserve"> létrehozás dátuma</w:t>
      </w:r>
    </w:p>
    <w:p w14:paraId="0A19ED98" w14:textId="3891FBCE" w:rsidR="005178C4" w:rsidRDefault="005178C4" w:rsidP="005178C4">
      <w:pPr>
        <w:pStyle w:val="Cmsor2"/>
        <w:pageBreakBefore/>
      </w:pPr>
      <w:r>
        <w:lastRenderedPageBreak/>
        <w:t>event_msg (Esemény üzenetek)</w:t>
      </w:r>
    </w:p>
    <w:p w14:paraId="5375E234" w14:textId="0EFC266C" w:rsidR="005178C4" w:rsidRDefault="005178C4" w:rsidP="005178C4">
      <w:r>
        <w:t>Az eseményekhez tartozó hozzászólások.</w:t>
      </w:r>
    </w:p>
    <w:p w14:paraId="7A5AC623" w14:textId="3EEF5A53" w:rsidR="005178C4" w:rsidRDefault="005178C4" w:rsidP="005178C4">
      <w:pPr>
        <w:rPr>
          <w:b/>
          <w:bCs/>
        </w:rPr>
      </w:pPr>
      <w:r w:rsidRPr="005178C4">
        <w:rPr>
          <w:b/>
          <w:bCs/>
        </w:rPr>
        <w:t>Fő mezők:</w:t>
      </w:r>
    </w:p>
    <w:p w14:paraId="7F69091A" w14:textId="5A128E50" w:rsidR="005178C4" w:rsidRDefault="005178C4" w:rsidP="005178C4">
      <w:pPr>
        <w:pStyle w:val="Listaszerbekezds"/>
      </w:pPr>
      <w:r w:rsidRPr="005178C4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event_id</w:t>
      </w:r>
      <w:r w:rsidRPr="005178C4">
        <w:rPr>
          <w:b/>
          <w:bCs/>
        </w:rPr>
        <w:t>:</w:t>
      </w:r>
      <w:r>
        <w:t xml:space="preserve"> kapcsolódó esemény</w:t>
      </w:r>
    </w:p>
    <w:p w14:paraId="14EA706D" w14:textId="7997FDC3" w:rsidR="005178C4" w:rsidRDefault="005178C4" w:rsidP="005178C4">
      <w:pPr>
        <w:pStyle w:val="Listaszerbekezds"/>
      </w:pPr>
      <w:r w:rsidRPr="005178C4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user_id</w:t>
      </w:r>
      <w:r w:rsidRPr="005178C4">
        <w:rPr>
          <w:b/>
          <w:bCs/>
        </w:rPr>
        <w:t>:</w:t>
      </w:r>
      <w:r>
        <w:t xml:space="preserve"> hozzászóló felhasználó</w:t>
      </w:r>
    </w:p>
    <w:p w14:paraId="56EF203E" w14:textId="0FB4F7C2" w:rsidR="005178C4" w:rsidRDefault="005178C4" w:rsidP="005178C4">
      <w:pPr>
        <w:pStyle w:val="Listaszerbekezds"/>
      </w:pPr>
      <w:r w:rsidRPr="005178C4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content</w:t>
      </w:r>
      <w:r w:rsidRPr="005178C4">
        <w:rPr>
          <w:b/>
          <w:bCs/>
        </w:rPr>
        <w:t>:</w:t>
      </w:r>
      <w:r>
        <w:t xml:space="preserve"> üzenet tartalma</w:t>
      </w:r>
    </w:p>
    <w:p w14:paraId="2C917E1B" w14:textId="7B4955EA" w:rsidR="005178C4" w:rsidRDefault="005178C4" w:rsidP="005178C4">
      <w:pPr>
        <w:pStyle w:val="Listaszerbekezds"/>
      </w:pPr>
      <w:r w:rsidRPr="005178C4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created_at</w:t>
      </w:r>
      <w:r w:rsidRPr="005178C4">
        <w:rPr>
          <w:b/>
          <w:bCs/>
        </w:rPr>
        <w:t>:</w:t>
      </w:r>
      <w:r>
        <w:t xml:space="preserve"> dátum</w:t>
      </w:r>
    </w:p>
    <w:p w14:paraId="4771F56F" w14:textId="344D907C" w:rsidR="005178C4" w:rsidRDefault="005178C4" w:rsidP="005178C4">
      <w:pPr>
        <w:pStyle w:val="Cmsor2"/>
      </w:pPr>
      <w:r>
        <w:t>polls (Szavazások)</w:t>
      </w:r>
    </w:p>
    <w:p w14:paraId="1EACB898" w14:textId="299DDA6E" w:rsidR="005178C4" w:rsidRDefault="005178C4" w:rsidP="005178C4">
      <w:r>
        <w:t>Eseményekhez kapcsolt szavazásokat tartalmazza.</w:t>
      </w:r>
    </w:p>
    <w:p w14:paraId="27D16483" w14:textId="66566E5F" w:rsidR="005178C4" w:rsidRDefault="005178C4" w:rsidP="005178C4">
      <w:pPr>
        <w:rPr>
          <w:b/>
          <w:bCs/>
        </w:rPr>
      </w:pPr>
      <w:r w:rsidRPr="005178C4">
        <w:rPr>
          <w:b/>
          <w:bCs/>
        </w:rPr>
        <w:t>Fő mezők:</w:t>
      </w:r>
    </w:p>
    <w:p w14:paraId="1CD52FB8" w14:textId="12DFB2A6" w:rsidR="005178C4" w:rsidRDefault="005178C4" w:rsidP="005178C4">
      <w:pPr>
        <w:pStyle w:val="Listaszerbekezds"/>
      </w:pPr>
      <w:r w:rsidRPr="0064272D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event_id</w:t>
      </w:r>
      <w:r w:rsidRPr="0064272D">
        <w:rPr>
          <w:b/>
          <w:bCs/>
        </w:rPr>
        <w:t>:</w:t>
      </w:r>
      <w:r>
        <w:t xml:space="preserve"> az esemény azonosítója</w:t>
      </w:r>
    </w:p>
    <w:p w14:paraId="2AD54EB7" w14:textId="1E7447FD" w:rsidR="005178C4" w:rsidRDefault="005178C4" w:rsidP="005178C4">
      <w:pPr>
        <w:pStyle w:val="Listaszerbekezds"/>
      </w:pPr>
      <w:r w:rsidRPr="0064272D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title</w:t>
      </w:r>
      <w:r w:rsidRPr="0064272D">
        <w:rPr>
          <w:b/>
          <w:bCs/>
        </w:rPr>
        <w:t>:</w:t>
      </w:r>
      <w:r>
        <w:t xml:space="preserve"> szavazás címe</w:t>
      </w:r>
    </w:p>
    <w:p w14:paraId="6DFA841B" w14:textId="67E439E1" w:rsidR="005178C4" w:rsidRDefault="005178C4" w:rsidP="005178C4">
      <w:pPr>
        <w:pStyle w:val="Listaszerbekezds"/>
      </w:pPr>
      <w:r w:rsidRPr="0064272D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creator_id</w:t>
      </w:r>
      <w:r w:rsidRPr="0064272D">
        <w:rPr>
          <w:b/>
          <w:bCs/>
        </w:rPr>
        <w:t>:</w:t>
      </w:r>
      <w:r>
        <w:t xml:space="preserve"> létrehozó felhasználó</w:t>
      </w:r>
    </w:p>
    <w:p w14:paraId="398D6034" w14:textId="121B37AE" w:rsidR="005178C4" w:rsidRDefault="005178C4" w:rsidP="005178C4">
      <w:pPr>
        <w:pStyle w:val="Listaszerbekezds"/>
      </w:pPr>
      <w:r w:rsidRPr="0064272D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created_at</w:t>
      </w:r>
      <w:r>
        <w:t xml:space="preserve">, </w:t>
      </w:r>
      <w:r w:rsidRPr="0064272D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updated_at</w:t>
      </w:r>
      <w:r w:rsidRPr="0064272D">
        <w:rPr>
          <w:b/>
          <w:bCs/>
        </w:rPr>
        <w:t>:</w:t>
      </w:r>
      <w:r>
        <w:t xml:space="preserve"> dátumok</w:t>
      </w:r>
    </w:p>
    <w:p w14:paraId="3933D851" w14:textId="6B1DA23C" w:rsidR="0064272D" w:rsidRDefault="0064272D" w:rsidP="0064272D">
      <w:pPr>
        <w:pStyle w:val="Cmsor2"/>
      </w:pPr>
      <w:r>
        <w:t>poll_options (Szavazási lehetőségek)</w:t>
      </w:r>
    </w:p>
    <w:p w14:paraId="6AE5C4D1" w14:textId="189B34E6" w:rsidR="0064272D" w:rsidRDefault="0064272D" w:rsidP="0064272D">
      <w:r>
        <w:t>Egy szavazás válaszlehetőségeit tárolja.</w:t>
      </w:r>
    </w:p>
    <w:p w14:paraId="316A79B4" w14:textId="77777777" w:rsidR="0064272D" w:rsidRDefault="0064272D" w:rsidP="0064272D">
      <w:pPr>
        <w:rPr>
          <w:b/>
          <w:bCs/>
        </w:rPr>
      </w:pPr>
      <w:r w:rsidRPr="005178C4">
        <w:rPr>
          <w:b/>
          <w:bCs/>
        </w:rPr>
        <w:t>Fő mezők:</w:t>
      </w:r>
    </w:p>
    <w:p w14:paraId="15492057" w14:textId="1385A13E" w:rsidR="0064272D" w:rsidRDefault="0064272D" w:rsidP="0064272D">
      <w:pPr>
        <w:pStyle w:val="Listaszerbekezds"/>
      </w:pPr>
      <w:r w:rsidRPr="0064272D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polls_id</w:t>
      </w:r>
      <w:r w:rsidRPr="0064272D">
        <w:rPr>
          <w:b/>
          <w:bCs/>
        </w:rPr>
        <w:t>:</w:t>
      </w:r>
      <w:r>
        <w:t xml:space="preserve"> kapcsolódó szavazás</w:t>
      </w:r>
    </w:p>
    <w:p w14:paraId="08878245" w14:textId="4CF5A9D1" w:rsidR="0064272D" w:rsidRPr="0064272D" w:rsidRDefault="0064272D" w:rsidP="0064272D">
      <w:pPr>
        <w:pStyle w:val="Listaszerbekezds"/>
      </w:pPr>
      <w:r w:rsidRPr="0064272D">
        <w:rPr>
          <w:rStyle w:val="HTML-kd"/>
          <w:rFonts w:ascii="Times New Roman" w:eastAsiaTheme="minorHAnsi" w:hAnsi="Times New Roman" w:cs="Times New Roman"/>
          <w:b/>
          <w:bCs/>
          <w:sz w:val="26"/>
          <w:szCs w:val="26"/>
        </w:rPr>
        <w:t>title</w:t>
      </w:r>
      <w:r w:rsidRPr="0064272D">
        <w:rPr>
          <w:b/>
          <w:bCs/>
        </w:rPr>
        <w:t>:</w:t>
      </w:r>
      <w:r>
        <w:t xml:space="preserve"> válaszlehetőség</w:t>
      </w:r>
    </w:p>
    <w:p w14:paraId="65A9B978" w14:textId="6B83E467" w:rsidR="00803E54" w:rsidRDefault="00803E54" w:rsidP="00803E54">
      <w:pPr>
        <w:pStyle w:val="Cmsor1"/>
      </w:pPr>
      <w:r>
        <w:lastRenderedPageBreak/>
        <w:t>Tervezési szempontok</w:t>
      </w:r>
    </w:p>
    <w:p w14:paraId="77D9CC6F" w14:textId="5C6ED49C" w:rsidR="00803E54" w:rsidRPr="00803E54" w:rsidRDefault="00803E54" w:rsidP="00803E54">
      <w:pPr>
        <w:pStyle w:val="Listaszerbekezds"/>
        <w:rPr>
          <w:lang w:eastAsia="hu-HU"/>
        </w:rPr>
      </w:pPr>
      <w:r w:rsidRPr="00803E54">
        <w:rPr>
          <w:b/>
          <w:bCs/>
          <w:lang w:eastAsia="hu-HU"/>
        </w:rPr>
        <w:t>Többiskolás működés:</w:t>
      </w:r>
      <w:r w:rsidRPr="00803E54">
        <w:rPr>
          <w:lang w:eastAsia="hu-HU"/>
        </w:rPr>
        <w:t xml:space="preserve"> az </w:t>
      </w:r>
      <w:r w:rsidRPr="00803E54">
        <w:rPr>
          <w:rFonts w:ascii="Courier New" w:hAnsi="Courier New" w:cs="Courier New"/>
          <w:sz w:val="20"/>
          <w:szCs w:val="20"/>
          <w:lang w:eastAsia="hu-HU"/>
        </w:rPr>
        <w:t>establishment</w:t>
      </w:r>
      <w:r w:rsidRPr="00803E54">
        <w:rPr>
          <w:lang w:eastAsia="hu-HU"/>
        </w:rPr>
        <w:t xml:space="preserve"> tábla lehetővé teszi, hogy több iskola regisztráljon és külön-külön kezelje az adatait.</w:t>
      </w:r>
    </w:p>
    <w:p w14:paraId="7984A7BF" w14:textId="014D0AAA" w:rsidR="00803E54" w:rsidRPr="00803E54" w:rsidRDefault="00803E54" w:rsidP="00803E54">
      <w:pPr>
        <w:pStyle w:val="Listaszerbekezds"/>
        <w:rPr>
          <w:lang w:eastAsia="hu-HU"/>
        </w:rPr>
      </w:pPr>
      <w:r w:rsidRPr="00803E54">
        <w:rPr>
          <w:b/>
          <w:bCs/>
          <w:lang w:eastAsia="hu-HU"/>
        </w:rPr>
        <w:t>Szerepkörök:</w:t>
      </w:r>
      <w:r w:rsidRPr="00803E54">
        <w:rPr>
          <w:lang w:eastAsia="hu-HU"/>
        </w:rPr>
        <w:t xml:space="preserve"> a </w:t>
      </w:r>
      <w:r w:rsidRPr="00803E54">
        <w:rPr>
          <w:rFonts w:ascii="Courier New" w:hAnsi="Courier New" w:cs="Courier New"/>
          <w:sz w:val="20"/>
          <w:szCs w:val="20"/>
          <w:lang w:eastAsia="hu-HU"/>
        </w:rPr>
        <w:t>user.role</w:t>
      </w:r>
      <w:r w:rsidRPr="00803E54">
        <w:rPr>
          <w:lang w:eastAsia="hu-HU"/>
        </w:rPr>
        <w:t xml:space="preserve"> mező segítségével különíthetők el a tanárok, diákok és adminok.</w:t>
      </w:r>
    </w:p>
    <w:p w14:paraId="71243A1A" w14:textId="039EDF92" w:rsidR="00803E54" w:rsidRPr="00803E54" w:rsidRDefault="00803E54" w:rsidP="00803E54">
      <w:pPr>
        <w:pStyle w:val="Listaszerbekezds"/>
        <w:rPr>
          <w:lang w:eastAsia="hu-HU"/>
        </w:rPr>
      </w:pPr>
      <w:r w:rsidRPr="00803E54">
        <w:rPr>
          <w:b/>
          <w:bCs/>
          <w:lang w:eastAsia="hu-HU"/>
        </w:rPr>
        <w:t>Rugalmasság:</w:t>
      </w:r>
      <w:r w:rsidRPr="00803E54">
        <w:rPr>
          <w:lang w:eastAsia="hu-HU"/>
        </w:rPr>
        <w:t xml:space="preserve"> a </w:t>
      </w:r>
      <w:r w:rsidRPr="00803E54">
        <w:rPr>
          <w:rFonts w:ascii="Courier New" w:hAnsi="Courier New" w:cs="Courier New"/>
          <w:sz w:val="20"/>
          <w:szCs w:val="20"/>
          <w:lang w:eastAsia="hu-HU"/>
        </w:rPr>
        <w:t>class</w:t>
      </w:r>
      <w:r w:rsidRPr="00803E54">
        <w:rPr>
          <w:lang w:eastAsia="hu-HU"/>
        </w:rPr>
        <w:t xml:space="preserve"> és </w:t>
      </w:r>
      <w:r w:rsidRPr="00803E54">
        <w:rPr>
          <w:rFonts w:ascii="Courier New" w:hAnsi="Courier New" w:cs="Courier New"/>
          <w:sz w:val="20"/>
          <w:szCs w:val="20"/>
          <w:lang w:eastAsia="hu-HU"/>
        </w:rPr>
        <w:t>students</w:t>
      </w:r>
      <w:r w:rsidRPr="00803E54">
        <w:rPr>
          <w:lang w:eastAsia="hu-HU"/>
        </w:rPr>
        <w:t xml:space="preserve"> közötti kapcsolat miatt minden iskola saját struktúrát alakíthat ki (akár 4, 5 vagy 6 évfolyamos rendszert).</w:t>
      </w:r>
    </w:p>
    <w:p w14:paraId="15D5F10F" w14:textId="00F3A648" w:rsidR="00803E54" w:rsidRPr="00803E54" w:rsidRDefault="00803E54" w:rsidP="00803E54">
      <w:pPr>
        <w:pStyle w:val="Listaszerbekezds"/>
        <w:rPr>
          <w:lang w:eastAsia="hu-HU"/>
        </w:rPr>
      </w:pPr>
      <w:r w:rsidRPr="00803E54">
        <w:rPr>
          <w:b/>
          <w:bCs/>
          <w:lang w:eastAsia="hu-HU"/>
        </w:rPr>
        <w:t>Kiterjeszthetőség:</w:t>
      </w:r>
      <w:r w:rsidRPr="00803E54">
        <w:rPr>
          <w:lang w:eastAsia="hu-HU"/>
        </w:rPr>
        <w:t xml:space="preserve"> az </w:t>
      </w:r>
      <w:r w:rsidRPr="00803E54">
        <w:rPr>
          <w:rFonts w:ascii="Courier New" w:hAnsi="Courier New" w:cs="Courier New"/>
          <w:sz w:val="20"/>
          <w:szCs w:val="20"/>
          <w:lang w:eastAsia="hu-HU"/>
        </w:rPr>
        <w:t>event</w:t>
      </w:r>
      <w:r w:rsidRPr="00803E54">
        <w:rPr>
          <w:lang w:eastAsia="hu-HU"/>
        </w:rPr>
        <w:t xml:space="preserve"> és </w:t>
      </w:r>
      <w:r w:rsidRPr="00803E54">
        <w:rPr>
          <w:rFonts w:ascii="Courier New" w:hAnsi="Courier New" w:cs="Courier New"/>
          <w:sz w:val="20"/>
          <w:szCs w:val="20"/>
          <w:lang w:eastAsia="hu-HU"/>
        </w:rPr>
        <w:t>polls</w:t>
      </w:r>
      <w:r w:rsidRPr="00803E54">
        <w:rPr>
          <w:lang w:eastAsia="hu-HU"/>
        </w:rPr>
        <w:t xml:space="preserve"> táblák külön szervezve lettek, így a jövőben új funkciók (pl. esemény-archiválás, automatikus értesítések) könnyen hozzáadhatók.</w:t>
      </w:r>
    </w:p>
    <w:p w14:paraId="0D96DD27" w14:textId="78D8CDA9" w:rsidR="00803E54" w:rsidRPr="00803E54" w:rsidRDefault="00803E54" w:rsidP="005F0465">
      <w:pPr>
        <w:pStyle w:val="Listaszerbekezds"/>
      </w:pPr>
      <w:r w:rsidRPr="00803E54">
        <w:rPr>
          <w:b/>
          <w:bCs/>
          <w:lang w:eastAsia="hu-HU"/>
        </w:rPr>
        <w:t>Normalizáltság:</w:t>
      </w:r>
      <w:r w:rsidRPr="00803E54">
        <w:rPr>
          <w:lang w:eastAsia="hu-HU"/>
        </w:rPr>
        <w:t xml:space="preserve"> az adatbázis legalább 3. normálformának megfelelően készült, ezzel minimalizálva a redundanciát.</w:t>
      </w:r>
    </w:p>
    <w:sectPr w:rsidR="00803E54" w:rsidRPr="00803E54" w:rsidSect="00056C7F">
      <w:headerReference w:type="default" r:id="rId10"/>
      <w:footerReference w:type="default" r:id="rId11"/>
      <w:pgSz w:w="11906" w:h="16838" w:code="9"/>
      <w:pgMar w:top="1735" w:right="1276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EAEA7" w14:textId="77777777" w:rsidR="00030429" w:rsidRDefault="00030429" w:rsidP="00C102FA">
      <w:r>
        <w:separator/>
      </w:r>
    </w:p>
  </w:endnote>
  <w:endnote w:type="continuationSeparator" w:id="0">
    <w:p w14:paraId="7941EEB4" w14:textId="77777777" w:rsidR="00030429" w:rsidRDefault="00030429" w:rsidP="00C1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6593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E86B259" w14:textId="4389797B" w:rsidR="00903412" w:rsidRDefault="0046589C" w:rsidP="00333BF0">
            <w:pPr>
              <w:pStyle w:val="llb"/>
              <w:ind w:left="0" w:firstLine="0"/>
              <w:jc w:val="center"/>
            </w:pPr>
            <w:r w:rsidRPr="0046589C">
              <w:fldChar w:fldCharType="begin"/>
            </w:r>
            <w:r w:rsidRPr="0046589C">
              <w:instrText>PAGE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 xml:space="preserve">/ </w:t>
            </w:r>
            <w:r w:rsidRPr="0046589C">
              <w:fldChar w:fldCharType="begin"/>
            </w:r>
            <w:r w:rsidRPr="0046589C">
              <w:instrText>NUMPAGES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>. oldal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530ED" w14:textId="77777777" w:rsidR="00030429" w:rsidRDefault="00030429" w:rsidP="00C102FA">
      <w:r>
        <w:separator/>
      </w:r>
    </w:p>
  </w:footnote>
  <w:footnote w:type="continuationSeparator" w:id="0">
    <w:p w14:paraId="022DE38B" w14:textId="77777777" w:rsidR="00030429" w:rsidRDefault="00030429" w:rsidP="00C10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D766" w14:textId="006EC290" w:rsidR="007B0D64" w:rsidRDefault="00983C9D" w:rsidP="002E03E3">
    <w:pPr>
      <w:pStyle w:val="lfej"/>
      <w:pBdr>
        <w:bottom w:val="double" w:sz="12" w:space="1" w:color="2F5496" w:themeColor="accent1" w:themeShade="BF"/>
      </w:pBdr>
      <w:tabs>
        <w:tab w:val="clear" w:pos="4536"/>
        <w:tab w:val="clear" w:pos="9072"/>
        <w:tab w:val="right" w:pos="9356"/>
      </w:tabs>
      <w:ind w:left="0" w:firstLine="0"/>
    </w:pPr>
    <w:r>
      <w:rPr>
        <w:noProof/>
      </w:rPr>
      <w:drawing>
        <wp:inline distT="0" distB="0" distL="0" distR="0" wp14:anchorId="0911F914" wp14:editId="57FE5065">
          <wp:extent cx="1656271" cy="458422"/>
          <wp:effectExtent l="0" t="0" r="1270" b="0"/>
          <wp:docPr id="20" name="Ábra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Ábra 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5590" cy="483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E03E3">
      <w:tab/>
    </w:r>
    <w:r w:rsidR="00B02B5B">
      <w:t>Adatbázis dokumentáció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86A"/>
    <w:multiLevelType w:val="multilevel"/>
    <w:tmpl w:val="23FCF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3247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A47E0A"/>
    <w:multiLevelType w:val="hybridMultilevel"/>
    <w:tmpl w:val="5156CFB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4D7471"/>
    <w:multiLevelType w:val="hybridMultilevel"/>
    <w:tmpl w:val="AF7CB7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87606"/>
    <w:multiLevelType w:val="hybridMultilevel"/>
    <w:tmpl w:val="25DCB8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94E70"/>
    <w:multiLevelType w:val="hybridMultilevel"/>
    <w:tmpl w:val="33A838B8"/>
    <w:lvl w:ilvl="0" w:tplc="B6EE57A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632FE"/>
    <w:multiLevelType w:val="hybridMultilevel"/>
    <w:tmpl w:val="064A8054"/>
    <w:lvl w:ilvl="0" w:tplc="AA588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D4955"/>
    <w:multiLevelType w:val="multilevel"/>
    <w:tmpl w:val="21F6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B2A94"/>
    <w:multiLevelType w:val="multilevel"/>
    <w:tmpl w:val="693C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420EAE"/>
    <w:multiLevelType w:val="hybridMultilevel"/>
    <w:tmpl w:val="A13AD5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74B93"/>
    <w:multiLevelType w:val="hybridMultilevel"/>
    <w:tmpl w:val="05803D8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3046B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4651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2B7B22"/>
    <w:multiLevelType w:val="hybridMultilevel"/>
    <w:tmpl w:val="8E0871A2"/>
    <w:lvl w:ilvl="0" w:tplc="CDC6AA58">
      <w:start w:val="1"/>
      <w:numFmt w:val="bullet"/>
      <w:pStyle w:val="Listaszerbekezd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AA558AC"/>
    <w:multiLevelType w:val="multilevel"/>
    <w:tmpl w:val="21E0DE86"/>
    <w:lvl w:ilvl="0">
      <w:start w:val="1"/>
      <w:numFmt w:val="decimal"/>
      <w:pStyle w:val="Cmsor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D130323"/>
    <w:multiLevelType w:val="multilevel"/>
    <w:tmpl w:val="268E8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B56CCE"/>
    <w:multiLevelType w:val="multilevel"/>
    <w:tmpl w:val="CCBE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14"/>
  </w:num>
  <w:num w:numId="4">
    <w:abstractNumId w:val="6"/>
  </w:num>
  <w:num w:numId="5">
    <w:abstractNumId w:val="4"/>
  </w:num>
  <w:num w:numId="6">
    <w:abstractNumId w:val="3"/>
  </w:num>
  <w:num w:numId="7">
    <w:abstractNumId w:val="12"/>
  </w:num>
  <w:num w:numId="8">
    <w:abstractNumId w:val="11"/>
  </w:num>
  <w:num w:numId="9">
    <w:abstractNumId w:val="15"/>
  </w:num>
  <w:num w:numId="10">
    <w:abstractNumId w:val="8"/>
  </w:num>
  <w:num w:numId="11">
    <w:abstractNumId w:val="0"/>
  </w:num>
  <w:num w:numId="12">
    <w:abstractNumId w:val="13"/>
  </w:num>
  <w:num w:numId="13">
    <w:abstractNumId w:val="10"/>
  </w:num>
  <w:num w:numId="14">
    <w:abstractNumId w:val="2"/>
  </w:num>
  <w:num w:numId="15">
    <w:abstractNumId w:val="7"/>
  </w:num>
  <w:num w:numId="16">
    <w:abstractNumId w:val="9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16"/>
    <w:rsid w:val="00017344"/>
    <w:rsid w:val="0002720C"/>
    <w:rsid w:val="00030429"/>
    <w:rsid w:val="00056C7F"/>
    <w:rsid w:val="0006485E"/>
    <w:rsid w:val="00077AB6"/>
    <w:rsid w:val="00077B0D"/>
    <w:rsid w:val="000913D7"/>
    <w:rsid w:val="000B5D78"/>
    <w:rsid w:val="00100A6D"/>
    <w:rsid w:val="001011EF"/>
    <w:rsid w:val="00101D67"/>
    <w:rsid w:val="00113D4F"/>
    <w:rsid w:val="00117059"/>
    <w:rsid w:val="001275F6"/>
    <w:rsid w:val="00154299"/>
    <w:rsid w:val="001B2F68"/>
    <w:rsid w:val="001B4838"/>
    <w:rsid w:val="001B779B"/>
    <w:rsid w:val="001C591C"/>
    <w:rsid w:val="001C5C8F"/>
    <w:rsid w:val="001D20F6"/>
    <w:rsid w:val="001E2915"/>
    <w:rsid w:val="001F02A4"/>
    <w:rsid w:val="002009FC"/>
    <w:rsid w:val="00224A23"/>
    <w:rsid w:val="0023468F"/>
    <w:rsid w:val="00252FD1"/>
    <w:rsid w:val="00255F8F"/>
    <w:rsid w:val="00260C8B"/>
    <w:rsid w:val="00263243"/>
    <w:rsid w:val="002A3376"/>
    <w:rsid w:val="002B1DE6"/>
    <w:rsid w:val="002E03E3"/>
    <w:rsid w:val="002E1439"/>
    <w:rsid w:val="0030117F"/>
    <w:rsid w:val="0032496C"/>
    <w:rsid w:val="00331EE8"/>
    <w:rsid w:val="00333BF0"/>
    <w:rsid w:val="00353249"/>
    <w:rsid w:val="00355A0F"/>
    <w:rsid w:val="0035797D"/>
    <w:rsid w:val="00367F6A"/>
    <w:rsid w:val="0037360B"/>
    <w:rsid w:val="00375A23"/>
    <w:rsid w:val="00390DAB"/>
    <w:rsid w:val="0039462F"/>
    <w:rsid w:val="00396B0C"/>
    <w:rsid w:val="003C5DA4"/>
    <w:rsid w:val="003D689B"/>
    <w:rsid w:val="003E0C57"/>
    <w:rsid w:val="003E793F"/>
    <w:rsid w:val="003F2107"/>
    <w:rsid w:val="003F2BB4"/>
    <w:rsid w:val="0040317D"/>
    <w:rsid w:val="004121D5"/>
    <w:rsid w:val="00417B54"/>
    <w:rsid w:val="004219AF"/>
    <w:rsid w:val="00422EB2"/>
    <w:rsid w:val="0042789C"/>
    <w:rsid w:val="0043147E"/>
    <w:rsid w:val="00432C33"/>
    <w:rsid w:val="004376FD"/>
    <w:rsid w:val="004444FA"/>
    <w:rsid w:val="0045078F"/>
    <w:rsid w:val="0046589C"/>
    <w:rsid w:val="0047477F"/>
    <w:rsid w:val="004804CC"/>
    <w:rsid w:val="00490456"/>
    <w:rsid w:val="004A2CBB"/>
    <w:rsid w:val="004A5E02"/>
    <w:rsid w:val="004B6C93"/>
    <w:rsid w:val="004D0AA4"/>
    <w:rsid w:val="004F525C"/>
    <w:rsid w:val="0051668F"/>
    <w:rsid w:val="005178C4"/>
    <w:rsid w:val="00523BC3"/>
    <w:rsid w:val="00552322"/>
    <w:rsid w:val="00553B41"/>
    <w:rsid w:val="0055411C"/>
    <w:rsid w:val="0057433F"/>
    <w:rsid w:val="005826F0"/>
    <w:rsid w:val="005A554B"/>
    <w:rsid w:val="005B3CB5"/>
    <w:rsid w:val="005D63A3"/>
    <w:rsid w:val="005E03C5"/>
    <w:rsid w:val="005F0465"/>
    <w:rsid w:val="006033FE"/>
    <w:rsid w:val="0064272D"/>
    <w:rsid w:val="00676306"/>
    <w:rsid w:val="0068750F"/>
    <w:rsid w:val="006A6CA0"/>
    <w:rsid w:val="006D08D5"/>
    <w:rsid w:val="006E3C16"/>
    <w:rsid w:val="006E5DAA"/>
    <w:rsid w:val="006E7BE1"/>
    <w:rsid w:val="006F5154"/>
    <w:rsid w:val="00707CD4"/>
    <w:rsid w:val="00727183"/>
    <w:rsid w:val="00727CE6"/>
    <w:rsid w:val="00742594"/>
    <w:rsid w:val="0074487B"/>
    <w:rsid w:val="0076704C"/>
    <w:rsid w:val="007764C5"/>
    <w:rsid w:val="007A3B4B"/>
    <w:rsid w:val="007A6983"/>
    <w:rsid w:val="007B0D64"/>
    <w:rsid w:val="007B1A59"/>
    <w:rsid w:val="007E2552"/>
    <w:rsid w:val="007F0B63"/>
    <w:rsid w:val="007F571A"/>
    <w:rsid w:val="00803E54"/>
    <w:rsid w:val="00813665"/>
    <w:rsid w:val="008527DD"/>
    <w:rsid w:val="008531BE"/>
    <w:rsid w:val="008627E4"/>
    <w:rsid w:val="008A0B5C"/>
    <w:rsid w:val="008C37B0"/>
    <w:rsid w:val="008C39D7"/>
    <w:rsid w:val="008C5669"/>
    <w:rsid w:val="008C750B"/>
    <w:rsid w:val="008D36CD"/>
    <w:rsid w:val="008F2FD4"/>
    <w:rsid w:val="00903412"/>
    <w:rsid w:val="0090461F"/>
    <w:rsid w:val="00920FF1"/>
    <w:rsid w:val="00936366"/>
    <w:rsid w:val="00974EF1"/>
    <w:rsid w:val="00983C9D"/>
    <w:rsid w:val="009A0018"/>
    <w:rsid w:val="009A2C56"/>
    <w:rsid w:val="009A3B20"/>
    <w:rsid w:val="009A7BF6"/>
    <w:rsid w:val="009B3C4B"/>
    <w:rsid w:val="009E30FE"/>
    <w:rsid w:val="00A00532"/>
    <w:rsid w:val="00A2246B"/>
    <w:rsid w:val="00A50C22"/>
    <w:rsid w:val="00A55E1C"/>
    <w:rsid w:val="00A8169C"/>
    <w:rsid w:val="00A86DD3"/>
    <w:rsid w:val="00A922BE"/>
    <w:rsid w:val="00AA0C2A"/>
    <w:rsid w:val="00AB7DE2"/>
    <w:rsid w:val="00AC3D4E"/>
    <w:rsid w:val="00AD119A"/>
    <w:rsid w:val="00AF0785"/>
    <w:rsid w:val="00B02B5B"/>
    <w:rsid w:val="00B05669"/>
    <w:rsid w:val="00B07C3E"/>
    <w:rsid w:val="00B33872"/>
    <w:rsid w:val="00B575CF"/>
    <w:rsid w:val="00B63D34"/>
    <w:rsid w:val="00B63FCE"/>
    <w:rsid w:val="00B65BD6"/>
    <w:rsid w:val="00B712AA"/>
    <w:rsid w:val="00B75880"/>
    <w:rsid w:val="00B90FF9"/>
    <w:rsid w:val="00BC53D4"/>
    <w:rsid w:val="00BD6D8E"/>
    <w:rsid w:val="00BE1AB4"/>
    <w:rsid w:val="00C0449D"/>
    <w:rsid w:val="00C102FA"/>
    <w:rsid w:val="00C2791F"/>
    <w:rsid w:val="00C609E8"/>
    <w:rsid w:val="00C93994"/>
    <w:rsid w:val="00CC29EB"/>
    <w:rsid w:val="00CD744E"/>
    <w:rsid w:val="00CE67F2"/>
    <w:rsid w:val="00D07A55"/>
    <w:rsid w:val="00D261B4"/>
    <w:rsid w:val="00D4300E"/>
    <w:rsid w:val="00D4652A"/>
    <w:rsid w:val="00D54E35"/>
    <w:rsid w:val="00D73F9F"/>
    <w:rsid w:val="00DA4C8A"/>
    <w:rsid w:val="00DB02B5"/>
    <w:rsid w:val="00DB6D87"/>
    <w:rsid w:val="00DD0646"/>
    <w:rsid w:val="00DD4522"/>
    <w:rsid w:val="00DE48F3"/>
    <w:rsid w:val="00DF3846"/>
    <w:rsid w:val="00E0138C"/>
    <w:rsid w:val="00E21C91"/>
    <w:rsid w:val="00E77504"/>
    <w:rsid w:val="00E9452D"/>
    <w:rsid w:val="00EB74F8"/>
    <w:rsid w:val="00EF330C"/>
    <w:rsid w:val="00F61444"/>
    <w:rsid w:val="00F75DFA"/>
    <w:rsid w:val="00F760B9"/>
    <w:rsid w:val="00F87A21"/>
    <w:rsid w:val="00F91242"/>
    <w:rsid w:val="00F932F1"/>
    <w:rsid w:val="00FC44EE"/>
    <w:rsid w:val="00FD062F"/>
    <w:rsid w:val="00FD114D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FE8AE"/>
  <w15:chartTrackingRefBased/>
  <w15:docId w15:val="{86491B41-E7FA-44F1-A3C1-0BBFE67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D0AA4"/>
    <w:pPr>
      <w:keepNext/>
      <w:keepLines/>
      <w:ind w:left="284" w:firstLine="284"/>
      <w:jc w:val="both"/>
    </w:pPr>
    <w:rPr>
      <w:rFonts w:ascii="Times New Roman" w:hAnsi="Times New Roman" w:cs="Times New Roman"/>
      <w:sz w:val="26"/>
      <w:szCs w:val="26"/>
    </w:rPr>
  </w:style>
  <w:style w:type="paragraph" w:styleId="Cmsor1">
    <w:name w:val="heading 1"/>
    <w:basedOn w:val="Listaszerbekezds"/>
    <w:next w:val="Cmsor2"/>
    <w:link w:val="Cmsor1Char"/>
    <w:uiPriority w:val="9"/>
    <w:qFormat/>
    <w:rsid w:val="002009FC"/>
    <w:pPr>
      <w:pageBreakBefore/>
      <w:numPr>
        <w:numId w:val="1"/>
      </w:numPr>
      <w:spacing w:before="240" w:after="240"/>
      <w:ind w:left="357" w:hanging="357"/>
      <w:outlineLvl w:val="0"/>
    </w:pPr>
    <w:rPr>
      <w:b/>
      <w:color w:val="2F5496" w:themeColor="accent1" w:themeShade="BF"/>
      <w:sz w:val="36"/>
      <w:szCs w:val="36"/>
    </w:rPr>
  </w:style>
  <w:style w:type="paragraph" w:styleId="Cmsor2">
    <w:name w:val="heading 2"/>
    <w:basedOn w:val="Cmsor1"/>
    <w:next w:val="Cmsor3"/>
    <w:link w:val="Cmsor2Char"/>
    <w:uiPriority w:val="9"/>
    <w:unhideWhenUsed/>
    <w:qFormat/>
    <w:rsid w:val="005178C4"/>
    <w:pPr>
      <w:pageBreakBefore w:val="0"/>
      <w:numPr>
        <w:ilvl w:val="1"/>
      </w:numPr>
      <w:spacing w:before="200" w:after="200"/>
      <w:ind w:left="567" w:hanging="567"/>
      <w:outlineLvl w:val="1"/>
    </w:pPr>
    <w:rPr>
      <w:sz w:val="32"/>
      <w:szCs w:val="32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552322"/>
    <w:pPr>
      <w:numPr>
        <w:ilvl w:val="2"/>
      </w:numPr>
      <w:spacing w:before="120" w:after="120"/>
      <w:ind w:left="1225" w:hanging="505"/>
      <w:outlineLvl w:val="2"/>
    </w:pPr>
    <w:rPr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3C16"/>
    <w:p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52322"/>
    <w:pPr>
      <w:spacing w:before="40" w:after="4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lb">
    <w:name w:val="footer"/>
    <w:basedOn w:val="Norml"/>
    <w:link w:val="llb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istaszerbekezds">
    <w:name w:val="List Paragraph"/>
    <w:basedOn w:val="Norml"/>
    <w:uiPriority w:val="34"/>
    <w:qFormat/>
    <w:rsid w:val="00FC44EE"/>
    <w:pPr>
      <w:numPr>
        <w:numId w:val="12"/>
      </w:numPr>
      <w:spacing w:after="0" w:line="360" w:lineRule="auto"/>
      <w:ind w:left="1276" w:hanging="352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2009FC"/>
    <w:rPr>
      <w:rFonts w:ascii="Times New Roman" w:hAnsi="Times New Roman" w:cs="Times New Roman"/>
      <w:b/>
      <w:noProof/>
      <w:color w:val="2F5496" w:themeColor="accent1" w:themeShade="BF"/>
      <w:sz w:val="36"/>
      <w:szCs w:val="36"/>
    </w:rPr>
  </w:style>
  <w:style w:type="paragraph" w:styleId="Cm">
    <w:name w:val="Title"/>
    <w:next w:val="Alcm"/>
    <w:link w:val="CmChar"/>
    <w:uiPriority w:val="10"/>
    <w:qFormat/>
    <w:rsid w:val="0042789C"/>
    <w:pPr>
      <w:jc w:val="center"/>
    </w:pPr>
    <w:rPr>
      <w:rFonts w:ascii="Times New Roman" w:hAnsi="Times New Roman" w:cs="Times New Roman"/>
      <w:color w:val="2F5496" w:themeColor="accent1" w:themeShade="BF"/>
      <w:sz w:val="96"/>
      <w:szCs w:val="72"/>
    </w:rPr>
  </w:style>
  <w:style w:type="character" w:customStyle="1" w:styleId="Cmsor2Char">
    <w:name w:val="Címsor 2 Char"/>
    <w:basedOn w:val="Bekezdsalapbettpusa"/>
    <w:link w:val="Cmsor2"/>
    <w:uiPriority w:val="9"/>
    <w:rsid w:val="005178C4"/>
    <w:rPr>
      <w:rFonts w:ascii="Times New Roman" w:hAnsi="Times New Roman" w:cs="Times New Roman"/>
      <w:b/>
      <w:noProof/>
      <w:color w:val="2F5496" w:themeColor="accent1" w:themeShade="BF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42789C"/>
    <w:rPr>
      <w:rFonts w:ascii="Times New Roman" w:hAnsi="Times New Roman" w:cs="Times New Roman"/>
      <w:color w:val="2F5496" w:themeColor="accent1" w:themeShade="BF"/>
      <w:sz w:val="96"/>
      <w:szCs w:val="72"/>
    </w:rPr>
  </w:style>
  <w:style w:type="paragraph" w:styleId="Alcm">
    <w:name w:val="Subtitle"/>
    <w:basedOn w:val="Cm"/>
    <w:next w:val="Norml"/>
    <w:link w:val="AlcmChar"/>
    <w:uiPriority w:val="11"/>
    <w:qFormat/>
    <w:rsid w:val="00EB74F8"/>
    <w:rPr>
      <w:sz w:val="44"/>
      <w:szCs w:val="44"/>
    </w:rPr>
  </w:style>
  <w:style w:type="character" w:customStyle="1" w:styleId="AlcmChar">
    <w:name w:val="Alcím Char"/>
    <w:basedOn w:val="Bekezdsalapbettpusa"/>
    <w:link w:val="Alcm"/>
    <w:uiPriority w:val="11"/>
    <w:rsid w:val="00EB74F8"/>
    <w:rPr>
      <w:rFonts w:ascii="Times New Roman" w:hAnsi="Times New Roman" w:cs="Times New Roman"/>
      <w:color w:val="2F5496" w:themeColor="accent1" w:themeShade="BF"/>
      <w:sz w:val="44"/>
      <w:szCs w:val="4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5C8F"/>
    <w:pPr>
      <w:numPr>
        <w:numId w:val="0"/>
      </w:numPr>
      <w:spacing w:after="0"/>
      <w:contextualSpacing w:val="0"/>
      <w:jc w:val="left"/>
      <w:outlineLvl w:val="9"/>
    </w:pPr>
    <w:rPr>
      <w:rFonts w:eastAsiaTheme="majorEastAsia" w:cstheme="majorBidi"/>
      <w:noProof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D0AA4"/>
    <w:pPr>
      <w:tabs>
        <w:tab w:val="left" w:pos="1100"/>
        <w:tab w:val="right" w:leader="dot" w:pos="9344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5C8F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1C5C8F"/>
    <w:rPr>
      <w:color w:val="0563C1" w:themeColor="hyperlink"/>
      <w:u w:val="single"/>
    </w:rPr>
  </w:style>
  <w:style w:type="paragraph" w:customStyle="1" w:styleId="Stlusuj">
    <w:name w:val="Stílus uj"/>
    <w:basedOn w:val="Cmsor2"/>
    <w:link w:val="StlusujChar"/>
    <w:qFormat/>
    <w:rsid w:val="006E3C16"/>
    <w:rPr>
      <w:rFonts w:eastAsia="Roboto Mono"/>
      <w:b w:val="0"/>
      <w:sz w:val="24"/>
      <w:szCs w:val="24"/>
    </w:rPr>
  </w:style>
  <w:style w:type="character" w:customStyle="1" w:styleId="StlusujChar">
    <w:name w:val="Stílus uj Char"/>
    <w:basedOn w:val="Bekezdsalapbettpusa"/>
    <w:link w:val="Stlusuj"/>
    <w:rsid w:val="006E3C16"/>
    <w:rPr>
      <w:rFonts w:ascii="Times New Roman" w:eastAsia="Roboto Mono" w:hAnsi="Times New Roman" w:cs="Times New Roman"/>
      <w:noProof/>
      <w:color w:val="2F5496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552322"/>
    <w:rPr>
      <w:rFonts w:ascii="Times New Roman" w:hAnsi="Times New Roman" w:cs="Times New Roman"/>
      <w:b/>
      <w:noProof/>
      <w:color w:val="2F5496" w:themeColor="accent1" w:themeShade="BF"/>
      <w:sz w:val="28"/>
      <w:szCs w:val="32"/>
    </w:rPr>
  </w:style>
  <w:style w:type="character" w:customStyle="1" w:styleId="Cmsor4Char">
    <w:name w:val="Címsor 4 Char"/>
    <w:basedOn w:val="Bekezdsalapbettpusa"/>
    <w:link w:val="Cmsor4"/>
    <w:uiPriority w:val="9"/>
    <w:rsid w:val="006E3C16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552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3">
    <w:name w:val="toc 3"/>
    <w:basedOn w:val="Norml"/>
    <w:next w:val="Norml"/>
    <w:autoRedefine/>
    <w:uiPriority w:val="39"/>
    <w:unhideWhenUsed/>
    <w:rsid w:val="00EB74F8"/>
    <w:pPr>
      <w:spacing w:after="100"/>
      <w:ind w:left="52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306"/>
    <w:rPr>
      <w:color w:val="954F72" w:themeColor="followedHyperlink"/>
      <w:u w:val="single"/>
    </w:rPr>
  </w:style>
  <w:style w:type="paragraph" w:customStyle="1" w:styleId="nevek">
    <w:name w:val="nevek"/>
    <w:basedOn w:val="nevekf"/>
    <w:link w:val="nevekChar"/>
    <w:qFormat/>
    <w:rsid w:val="00F760B9"/>
    <w:rPr>
      <w:b w:val="0"/>
    </w:rPr>
  </w:style>
  <w:style w:type="character" w:customStyle="1" w:styleId="nevekChar">
    <w:name w:val="nevek Char"/>
    <w:basedOn w:val="Bekezdsalapbettpusa"/>
    <w:link w:val="nevek"/>
    <w:rsid w:val="00F760B9"/>
    <w:rPr>
      <w:rFonts w:ascii="Times New Roman" w:hAnsi="Times New Roman" w:cs="Times New Roman"/>
      <w:bCs/>
      <w:sz w:val="28"/>
      <w:szCs w:val="28"/>
    </w:rPr>
  </w:style>
  <w:style w:type="paragraph" w:customStyle="1" w:styleId="nevekf">
    <w:name w:val="nevek fö"/>
    <w:next w:val="nevek"/>
    <w:link w:val="nevekfChar"/>
    <w:qFormat/>
    <w:rsid w:val="00F760B9"/>
    <w:pPr>
      <w:spacing w:before="4080" w:after="120"/>
      <w:contextualSpacing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nevekfChar">
    <w:name w:val="nevek fö Char"/>
    <w:basedOn w:val="nevekChar"/>
    <w:link w:val="nevekf"/>
    <w:rsid w:val="00F760B9"/>
    <w:rPr>
      <w:rFonts w:ascii="Times New Roman" w:hAnsi="Times New Roman" w:cs="Times New Roman"/>
      <w:b/>
      <w:bCs/>
      <w:sz w:val="28"/>
      <w:szCs w:val="28"/>
    </w:rPr>
  </w:style>
  <w:style w:type="character" w:styleId="Kiemels2">
    <w:name w:val="Strong"/>
    <w:basedOn w:val="Bekezdsalapbettpusa"/>
    <w:uiPriority w:val="22"/>
    <w:qFormat/>
    <w:rsid w:val="008C5669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DF3846"/>
    <w:pPr>
      <w:keepNext w:val="0"/>
      <w:spacing w:before="100" w:beforeAutospacing="1" w:after="100" w:afterAutospacing="1" w:line="240" w:lineRule="auto"/>
      <w:ind w:left="0" w:firstLine="0"/>
      <w:jc w:val="left"/>
    </w:pPr>
    <w:rPr>
      <w:rFonts w:eastAsia="Times New Roman"/>
      <w:sz w:val="24"/>
      <w:szCs w:val="24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077B0D"/>
    <w:rPr>
      <w:color w:val="605E5C"/>
      <w:shd w:val="clear" w:color="auto" w:fill="E1DFDD"/>
    </w:rPr>
  </w:style>
  <w:style w:type="paragraph" w:customStyle="1" w:styleId="adatlap">
    <w:name w:val="adatlap"/>
    <w:link w:val="adatlapChar"/>
    <w:qFormat/>
    <w:rsid w:val="00A86DD3"/>
    <w:pPr>
      <w:spacing w:before="120"/>
    </w:pPr>
    <w:rPr>
      <w:rFonts w:ascii="Times New Roman" w:hAnsi="Times New Roman" w:cs="Times New Roman"/>
      <w:bCs/>
      <w:sz w:val="28"/>
      <w:szCs w:val="28"/>
    </w:rPr>
  </w:style>
  <w:style w:type="character" w:customStyle="1" w:styleId="adatlapChar">
    <w:name w:val="adatlap Char"/>
    <w:basedOn w:val="nevekChar"/>
    <w:link w:val="adatlap"/>
    <w:rsid w:val="00A86DD3"/>
    <w:rPr>
      <w:rFonts w:ascii="Times New Roman" w:hAnsi="Times New Roman" w:cs="Times New Roman"/>
      <w:bCs/>
      <w:sz w:val="28"/>
      <w:szCs w:val="28"/>
    </w:rPr>
  </w:style>
  <w:style w:type="character" w:styleId="HTML-kd">
    <w:name w:val="HTML Code"/>
    <w:basedOn w:val="Bekezdsalapbettpusa"/>
    <w:uiPriority w:val="99"/>
    <w:semiHidden/>
    <w:unhideWhenUsed/>
    <w:rsid w:val="00803E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13_S2_5_vizsgaremek\dokumentumok\Specifik&#225;ci&#243;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101C-59CB-4008-8883-2ABC1DFA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Specifikáció</Template>
  <TotalTime>0</TotalTime>
  <Pages>6</Pages>
  <Words>336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</dc:creator>
  <cp:keywords/>
  <dc:description/>
  <cp:lastModifiedBy>Nagy Levéd</cp:lastModifiedBy>
  <cp:revision>117</cp:revision>
  <dcterms:created xsi:type="dcterms:W3CDTF">2025-09-12T17:22:00Z</dcterms:created>
  <dcterms:modified xsi:type="dcterms:W3CDTF">2025-10-18T07:45:00Z</dcterms:modified>
</cp:coreProperties>
</file>