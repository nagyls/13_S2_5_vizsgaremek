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D89" w14:textId="77777777" w:rsidR="006E3C16" w:rsidRPr="0042789C" w:rsidRDefault="006E3C16" w:rsidP="00AB7DE2">
      <w:pPr>
        <w:pStyle w:val="Cm"/>
        <w:spacing w:before="4080"/>
      </w:pPr>
      <w:r w:rsidRPr="0042789C">
        <w:t>ESEMÉNYTÉR</w:t>
      </w:r>
    </w:p>
    <w:p w14:paraId="760A811F" w14:textId="4241ED2E" w:rsidR="0046589C" w:rsidRPr="00EB74F8" w:rsidRDefault="0046589C" w:rsidP="0042789C">
      <w:pPr>
        <w:pStyle w:val="Alcm"/>
      </w:pPr>
      <w:r w:rsidRPr="00EB74F8">
        <w:t>Projektfeladat specifikáció</w:t>
      </w:r>
    </w:p>
    <w:p w14:paraId="0C086851" w14:textId="40DA8F9A" w:rsidR="0046589C" w:rsidRDefault="00CC29EB" w:rsidP="0042789C">
      <w:pPr>
        <w:pStyle w:val="Cm"/>
      </w:pPr>
      <w:r>
        <w:rPr>
          <w:noProof/>
        </w:rPr>
        <w:drawing>
          <wp:inline distT="0" distB="0" distL="0" distR="0" wp14:anchorId="06919D8A" wp14:editId="3F2F643A">
            <wp:extent cx="2987749" cy="667817"/>
            <wp:effectExtent l="0" t="0" r="3175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877" cy="66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7A36" w14:textId="6141D367" w:rsidR="002E03E3" w:rsidRDefault="0006485E" w:rsidP="00AB7DE2">
      <w:pPr>
        <w:pStyle w:val="nevekf"/>
        <w:spacing w:before="5520"/>
        <w:rPr>
          <w:rStyle w:val="nevekChar"/>
          <w:b w:val="0"/>
          <w:bCs w:val="0"/>
        </w:rPr>
      </w:pPr>
      <w:r w:rsidRPr="0042789C">
        <w:t>Készített</w:t>
      </w:r>
      <w:r w:rsidR="0042789C" w:rsidRPr="0042789C">
        <w:t>e</w:t>
      </w:r>
      <w:r w:rsidRPr="0042789C">
        <w:t>:</w:t>
      </w:r>
      <w:r w:rsidR="002E03E3">
        <w:tab/>
      </w:r>
      <w:r w:rsidR="00C93994" w:rsidRPr="002E03E3">
        <w:rPr>
          <w:rStyle w:val="nevekChar"/>
          <w:b w:val="0"/>
          <w:bCs w:val="0"/>
        </w:rPr>
        <w:t>Nagy</w:t>
      </w:r>
      <w:r w:rsidR="004B6C93">
        <w:rPr>
          <w:rStyle w:val="nevekChar"/>
          <w:b w:val="0"/>
          <w:bCs w:val="0"/>
        </w:rPr>
        <w:t> </w:t>
      </w:r>
      <w:proofErr w:type="spellStart"/>
      <w:r w:rsidR="00C93994" w:rsidRPr="002E03E3">
        <w:rPr>
          <w:rStyle w:val="nevekChar"/>
          <w:b w:val="0"/>
          <w:bCs w:val="0"/>
        </w:rPr>
        <w:t>Levéd</w:t>
      </w:r>
      <w:proofErr w:type="spellEnd"/>
      <w:r w:rsidR="004B6C93">
        <w:rPr>
          <w:rStyle w:val="nevekChar"/>
          <w:b w:val="0"/>
          <w:bCs w:val="0"/>
        </w:rPr>
        <w:t> </w:t>
      </w:r>
      <w:r w:rsidR="00C93994" w:rsidRPr="002E03E3">
        <w:rPr>
          <w:rStyle w:val="nevekChar"/>
          <w:b w:val="0"/>
          <w:bCs w:val="0"/>
        </w:rPr>
        <w:t>Sámuel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 I</w:t>
      </w:r>
    </w:p>
    <w:p w14:paraId="0BA67C3C" w14:textId="7451E0B8" w:rsidR="00C93994" w:rsidRPr="002E03E3" w:rsidRDefault="00C93994" w:rsidP="007A6983">
      <w:pPr>
        <w:pStyle w:val="nevekf"/>
        <w:ind w:left="709" w:firstLine="709"/>
        <w:rPr>
          <w:rStyle w:val="nevekChar"/>
          <w:b w:val="0"/>
          <w:bCs w:val="0"/>
        </w:rPr>
      </w:pPr>
      <w:r w:rsidRPr="002E03E3">
        <w:rPr>
          <w:rStyle w:val="nevekChar"/>
          <w:b w:val="0"/>
          <w:bCs w:val="0"/>
        </w:rPr>
        <w:t>Tóth</w:t>
      </w:r>
      <w:r w:rsidR="004B6C93">
        <w:rPr>
          <w:rStyle w:val="nevekChar"/>
          <w:b w:val="0"/>
          <w:bCs w:val="0"/>
        </w:rPr>
        <w:t> </w:t>
      </w:r>
      <w:r w:rsidRPr="002E03E3">
        <w:rPr>
          <w:rStyle w:val="nevekChar"/>
          <w:b w:val="0"/>
          <w:bCs w:val="0"/>
        </w:rPr>
        <w:t>Tamás</w:t>
      </w:r>
      <w:r w:rsidR="004B6C93">
        <w:rPr>
          <w:rStyle w:val="nevekChar"/>
          <w:b w:val="0"/>
          <w:bCs w:val="0"/>
        </w:rPr>
        <w:t> </w:t>
      </w:r>
      <w:r w:rsidR="00AB7DE2">
        <w:rPr>
          <w:rStyle w:val="nevekChar"/>
          <w:b w:val="0"/>
          <w:bCs w:val="0"/>
        </w:rPr>
        <w:t>13. I</w:t>
      </w:r>
    </w:p>
    <w:sdt>
      <w:sdtPr>
        <w:rPr>
          <w:rFonts w:eastAsiaTheme="minorHAnsi" w:cs="Times New Roman"/>
          <w:color w:val="auto"/>
          <w:sz w:val="26"/>
          <w:szCs w:val="26"/>
          <w:lang w:eastAsia="en-US"/>
        </w:rPr>
        <w:id w:val="300895527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3996AE30" w14:textId="77777777" w:rsidR="001C5C8F" w:rsidRPr="001C5C8F" w:rsidRDefault="001C5C8F" w:rsidP="000B5D78">
          <w:pPr>
            <w:pStyle w:val="Tartalomjegyzkcmsora"/>
            <w:rPr>
              <w:rStyle w:val="Cmsor1Char"/>
            </w:rPr>
          </w:pPr>
          <w:r w:rsidRPr="001C5C8F">
            <w:rPr>
              <w:rStyle w:val="Cmsor1Char"/>
              <w:rFonts w:cstheme="majorBidi"/>
              <w:noProof w:val="0"/>
              <w:sz w:val="32"/>
              <w:szCs w:val="32"/>
            </w:rPr>
            <w:t>Tartalomjegyzék</w:t>
          </w:r>
        </w:p>
        <w:p w14:paraId="632EDA24" w14:textId="59D2D20C" w:rsidR="00727183" w:rsidRDefault="001C5C8F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166261" w:history="1">
            <w:r w:rsidR="00727183" w:rsidRPr="00FD42C3">
              <w:rPr>
                <w:rStyle w:val="Hiperhivatkozs"/>
                <w:noProof/>
              </w:rPr>
              <w:t>1</w:t>
            </w:r>
            <w:r w:rsidR="0072718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="00727183" w:rsidRPr="00FD42C3">
              <w:rPr>
                <w:rStyle w:val="Hiperhivatkozs"/>
                <w:noProof/>
              </w:rPr>
              <w:t>Bevezetés</w:t>
            </w:r>
            <w:r w:rsidR="00727183">
              <w:rPr>
                <w:noProof/>
                <w:webHidden/>
              </w:rPr>
              <w:tab/>
            </w:r>
            <w:r w:rsidR="00727183">
              <w:rPr>
                <w:noProof/>
                <w:webHidden/>
              </w:rPr>
              <w:fldChar w:fldCharType="begin"/>
            </w:r>
            <w:r w:rsidR="00727183">
              <w:rPr>
                <w:noProof/>
                <w:webHidden/>
              </w:rPr>
              <w:instrText xml:space="preserve"> PAGEREF _Toc209166261 \h </w:instrText>
            </w:r>
            <w:r w:rsidR="00727183">
              <w:rPr>
                <w:noProof/>
                <w:webHidden/>
              </w:rPr>
            </w:r>
            <w:r w:rsidR="00727183">
              <w:rPr>
                <w:noProof/>
                <w:webHidden/>
              </w:rPr>
              <w:fldChar w:fldCharType="separate"/>
            </w:r>
            <w:r w:rsidR="00727183">
              <w:rPr>
                <w:noProof/>
                <w:webHidden/>
              </w:rPr>
              <w:t>3</w:t>
            </w:r>
            <w:r w:rsidR="00727183">
              <w:rPr>
                <w:noProof/>
                <w:webHidden/>
              </w:rPr>
              <w:fldChar w:fldCharType="end"/>
            </w:r>
          </w:hyperlink>
        </w:p>
        <w:p w14:paraId="17738AEC" w14:textId="1C7878BA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2" w:history="1">
            <w:r w:rsidRPr="00FD42C3">
              <w:rPr>
                <w:rStyle w:val="Hiperhivatkozs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A feladat címe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52C2B" w14:textId="4A400B69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3" w:history="1">
            <w:r w:rsidRPr="00FD42C3">
              <w:rPr>
                <w:rStyle w:val="Hiperhivatkozs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Témaválasztás indoklása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C3C72" w14:textId="2EB38AD2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4" w:history="1">
            <w:r w:rsidRPr="00FD42C3">
              <w:rPr>
                <w:rStyle w:val="Hiperhivatkozs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7BE8E" w14:textId="62D6F1A4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5" w:history="1">
            <w:r w:rsidRPr="00FD42C3">
              <w:rPr>
                <w:rStyle w:val="Hiperhivatkozs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5F898" w14:textId="38E4021A" w:rsidR="00727183" w:rsidRDefault="00727183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6" w:history="1">
            <w:r w:rsidRPr="00FD42C3">
              <w:rPr>
                <w:rStyle w:val="Hiperhivatkozs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Szoftver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EC319" w14:textId="7FE5D177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7" w:history="1">
            <w:r w:rsidRPr="00FD42C3">
              <w:rPr>
                <w:rStyle w:val="Hiperhivatkoz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Megjelenés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F74CC" w14:textId="79B1D77B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8" w:history="1">
            <w:r w:rsidRPr="00FD42C3">
              <w:rPr>
                <w:rStyle w:val="Hiperhivatkozs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Mobilos felület 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05A00" w14:textId="71EA4B97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69" w:history="1">
            <w:r w:rsidRPr="00FD42C3">
              <w:rPr>
                <w:rStyle w:val="Hiperhivatkozs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Weboldal tervezése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98C10" w14:textId="5BA6C552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0" w:history="1">
            <w:r w:rsidRPr="00FD42C3">
              <w:rPr>
                <w:rStyle w:val="Hiperhivatkoz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F2864" w14:textId="65F1409B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1" w:history="1">
            <w:r w:rsidRPr="00FD42C3">
              <w:rPr>
                <w:rStyle w:val="Hiperhivatkozs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Tanári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D515B" w14:textId="5290EAF3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2" w:history="1">
            <w:r w:rsidRPr="00FD42C3">
              <w:rPr>
                <w:rStyle w:val="Hiperhivatkozs"/>
                <w:rFonts w:eastAsia="Merriweather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Diák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6DF68" w14:textId="45B221CD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3" w:history="1">
            <w:r w:rsidRPr="00FD42C3">
              <w:rPr>
                <w:rStyle w:val="Hiperhivatkozs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Admin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58055" w14:textId="7E0897AE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4" w:history="1">
            <w:r w:rsidRPr="00FD42C3">
              <w:rPr>
                <w:rStyle w:val="Hiperhivatkoz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Modulok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917C4" w14:textId="6EC80698" w:rsidR="00727183" w:rsidRDefault="00727183">
          <w:pPr>
            <w:pStyle w:val="TJ1"/>
            <w:tabs>
              <w:tab w:val="left" w:pos="110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5" w:history="1">
            <w:r w:rsidRPr="00FD42C3">
              <w:rPr>
                <w:rStyle w:val="Hiperhivatkozs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1A0B4" w14:textId="3D8F42F6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6" w:history="1">
            <w:r w:rsidRPr="00FD42C3">
              <w:rPr>
                <w:rStyle w:val="Hiperhivatkoz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Operációs rendszer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F05D0" w14:textId="05FB348E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7" w:history="1">
            <w:r w:rsidRPr="00FD42C3">
              <w:rPr>
                <w:rStyle w:val="Hiperhivatkoz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Felhasználandó programozási nyelvek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ED009" w14:textId="05942D4A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8" w:history="1">
            <w:r w:rsidRPr="00FD42C3">
              <w:rPr>
                <w:rStyle w:val="Hiperhivatkozs"/>
                <w:strike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strike/>
                <w:noProof/>
              </w:rPr>
              <w:t>Megoldás formátuma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AA15" w14:textId="62436A22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79" w:history="1">
            <w:r w:rsidRPr="00FD42C3">
              <w:rPr>
                <w:rStyle w:val="Hiperhivatkozs"/>
                <w:strike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strike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C60B" w14:textId="547DADD8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80" w:history="1">
            <w:r w:rsidRPr="00FD42C3">
              <w:rPr>
                <w:rStyle w:val="Hiperhivatkozs"/>
                <w:strike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strike/>
                <w:noProof/>
              </w:rPr>
              <w:t>Forráskódok és projektkörnyezet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64260" w14:textId="57E07207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81" w:history="1">
            <w:r w:rsidRPr="00FD42C3">
              <w:rPr>
                <w:rStyle w:val="Hiperhivatkozs"/>
                <w:strike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strike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D476D" w14:textId="35253934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82" w:history="1">
            <w:r w:rsidRPr="00FD42C3">
              <w:rPr>
                <w:rStyle w:val="Hiperhivatkozs"/>
                <w:strike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strike/>
                <w:noProof/>
              </w:rPr>
              <w:t>Dokumentációk: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9DF4F" w14:textId="33A89B7A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83" w:history="1">
            <w:r w:rsidRPr="00FD42C3">
              <w:rPr>
                <w:rStyle w:val="Hiperhivatkoz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Szoftverfejlesztés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8DB2D" w14:textId="4E1417FD" w:rsidR="00727183" w:rsidRDefault="00727183">
          <w:pPr>
            <w:pStyle w:val="TJ2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84" w:history="1">
            <w:r w:rsidRPr="00FD42C3">
              <w:rPr>
                <w:rStyle w:val="Hiperhivatkoz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Tárolt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2265" w14:textId="082FAA18" w:rsidR="00727183" w:rsidRDefault="00727183">
          <w:pPr>
            <w:pStyle w:val="TJ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hu-HU"/>
            </w:rPr>
          </w:pPr>
          <w:hyperlink w:anchor="_Toc209166285" w:history="1">
            <w:r w:rsidRPr="00FD42C3">
              <w:rPr>
                <w:rStyle w:val="Hiperhivatkozs"/>
                <w:noProof/>
              </w:rPr>
              <w:t>3.5.1.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hu-HU"/>
              </w:rPr>
              <w:tab/>
            </w:r>
            <w:r w:rsidRPr="00FD42C3">
              <w:rPr>
                <w:rStyle w:val="Hiperhivatkozs"/>
                <w:noProof/>
              </w:rPr>
              <w:t>Felhasználói adatok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_Toc209166285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05C76" w14:textId="2D8D3663" w:rsidR="001C5C8F" w:rsidRDefault="001C5C8F" w:rsidP="00727183">
          <w:pPr>
            <w:ind w:left="0" w:firstLine="0"/>
          </w:pPr>
          <w:r>
            <w:fldChar w:fldCharType="end"/>
          </w:r>
        </w:p>
      </w:sdtContent>
    </w:sdt>
    <w:p w14:paraId="62C01269" w14:textId="77777777" w:rsidR="006E3C16" w:rsidRPr="00BC4B2B" w:rsidRDefault="006E3C16" w:rsidP="000B5D78">
      <w:pPr>
        <w:pStyle w:val="Cmsor1"/>
      </w:pPr>
      <w:bookmarkStart w:id="0" w:name="_Toc209166261"/>
      <w:r w:rsidRPr="00BC4B2B">
        <w:lastRenderedPageBreak/>
        <w:t>Bevezetés</w:t>
      </w:r>
      <w:bookmarkEnd w:id="0"/>
    </w:p>
    <w:p w14:paraId="39BA8E3E" w14:textId="4501F8C9" w:rsidR="00D4652A" w:rsidRPr="00D4652A" w:rsidRDefault="006E3C16" w:rsidP="000B5D78">
      <w:pPr>
        <w:pStyle w:val="Cmsor2"/>
      </w:pPr>
      <w:bookmarkStart w:id="1" w:name="_Toc209166262"/>
      <w:r w:rsidRPr="006E3C16">
        <w:rPr>
          <w:sz w:val="28"/>
          <w:szCs w:val="28"/>
        </w:rPr>
        <w:t xml:space="preserve">A </w:t>
      </w:r>
      <w:r w:rsidRPr="006E3C16">
        <w:t>feladat</w:t>
      </w:r>
      <w:r w:rsidRPr="006E3C16">
        <w:rPr>
          <w:sz w:val="28"/>
          <w:szCs w:val="28"/>
        </w:rPr>
        <w:t xml:space="preserve"> címe</w:t>
      </w:r>
      <w:bookmarkEnd w:id="1"/>
    </w:p>
    <w:p w14:paraId="0FACD634" w14:textId="77777777" w:rsidR="006E3C16" w:rsidRPr="00BC4B2B" w:rsidRDefault="006E3C16" w:rsidP="00C102FA">
      <w:r w:rsidRPr="00BC4B2B">
        <w:t>Eseménytér</w:t>
      </w:r>
    </w:p>
    <w:p w14:paraId="38945893" w14:textId="01FA1863" w:rsidR="0040317D" w:rsidRDefault="006E3C16" w:rsidP="000B5D78">
      <w:pPr>
        <w:pStyle w:val="Cmsor2"/>
      </w:pPr>
      <w:bookmarkStart w:id="2" w:name="_Toc209166263"/>
      <w:r w:rsidRPr="00BC4B2B">
        <w:t>Témaválasztás indoklása</w:t>
      </w:r>
      <w:bookmarkEnd w:id="2"/>
    </w:p>
    <w:p w14:paraId="5D9E6122" w14:textId="49D59E50" w:rsidR="006E3C16" w:rsidRPr="00C102FA" w:rsidRDefault="00B33872" w:rsidP="00B33872">
      <w:r>
        <w:t xml:space="preserve">Az iskolai életben rendszeresen szerveznek különféle programokat – például kirándulásokat, ünnepségeket, versenyeket vagy sportnapokat, amelyek megszervezése és kommunikálása gyakran sok időt és adminisztrációt igényel. A hagyományos módszerek (szóbeli bejelentés, papíros lista, közösségi csoportok) könnyen áttekinthetetlenné válnak, az információk </w:t>
      </w:r>
      <w:proofErr w:type="spellStart"/>
      <w:r>
        <w:t>elveszhetnek</w:t>
      </w:r>
      <w:proofErr w:type="spellEnd"/>
      <w:r>
        <w:t>, illetve a résztvevők közötti kommunikáció hiányossá válhat.</w:t>
      </w:r>
    </w:p>
    <w:p w14:paraId="3A4A5C23" w14:textId="03BFC853" w:rsidR="006E3C16" w:rsidRDefault="006E3C16" w:rsidP="000B5D78">
      <w:pPr>
        <w:pStyle w:val="Cmsor2"/>
      </w:pPr>
      <w:bookmarkStart w:id="3" w:name="_Toc209166264"/>
      <w:r w:rsidRPr="006012F3">
        <w:t>Célkitűzés</w:t>
      </w:r>
      <w:bookmarkEnd w:id="3"/>
    </w:p>
    <w:p w14:paraId="0681980A" w14:textId="77777777" w:rsidR="00B33872" w:rsidRDefault="00B33872" w:rsidP="00B33872">
      <w:bookmarkStart w:id="4" w:name="_Hlk208602717"/>
      <w:r>
        <w:t xml:space="preserve">A projekt célja egy olyan digitális eszköz létrehozása, amely központi felületen kezeli az iskolai eseményeket. A pedagógusok létrehozhatják és nyomon követhetik a programokat, a diákok pedig jelentkezhetnek, szavazhatnak, hozzászólhatnak, és értesítéseket kaphatnak a változásokról. </w:t>
      </w:r>
    </w:p>
    <w:p w14:paraId="41D6686E" w14:textId="742C8209" w:rsidR="00B33872" w:rsidRDefault="00B33872" w:rsidP="00B33872">
      <w:r>
        <w:t>A rendszer nem korlátozódik egyetlen intézményre: több iskola is regisztrálhatja magát, és mindegyik önállóan kezelheti a saját osztályait, tanárait és eseményeit. Ezáltal a megoldás nemcsak egy iskola életét könnyíti meg, hanem alkalmas több intézmény eseményeinek hatékony kezelésére is</w:t>
      </w:r>
      <w:r w:rsidR="006E3C16" w:rsidRPr="006012F3">
        <w:t>.</w:t>
      </w:r>
      <w:bookmarkEnd w:id="4"/>
    </w:p>
    <w:p w14:paraId="19E0EA2B" w14:textId="0572015F" w:rsidR="006E3C16" w:rsidRDefault="006E3C16" w:rsidP="000B5D78">
      <w:pPr>
        <w:pStyle w:val="Cmsor2"/>
      </w:pPr>
      <w:bookmarkStart w:id="5" w:name="_Toc209166265"/>
      <w:r w:rsidRPr="007C12F2">
        <w:t>Célközönség</w:t>
      </w:r>
      <w:bookmarkEnd w:id="5"/>
    </w:p>
    <w:p w14:paraId="202D2349" w14:textId="253DB031" w:rsidR="006E3C16" w:rsidRPr="006E3C16" w:rsidRDefault="006E3C16" w:rsidP="00BC53D4">
      <w:r w:rsidRPr="007C12F2">
        <w:t>A rendszer elsősorban az iskolai közösség számára készült, mivel náluk jelentkezik leginkább az az igény, hogy az események szervezése és kommunikációja átlátható, gyors és mindenki számára elérhető legyen</w:t>
      </w:r>
      <w:r>
        <w:t xml:space="preserve"> akár több intézmény számára</w:t>
      </w:r>
      <w:r w:rsidRPr="007C12F2">
        <w:t>.</w:t>
      </w:r>
    </w:p>
    <w:p w14:paraId="78ACEA98" w14:textId="2B6E8D26" w:rsidR="00D4652A" w:rsidRDefault="006E3C16" w:rsidP="000B5D78">
      <w:pPr>
        <w:pStyle w:val="Cmsor1"/>
      </w:pPr>
      <w:bookmarkStart w:id="6" w:name="_Toc209166266"/>
      <w:r w:rsidRPr="00D139B3">
        <w:lastRenderedPageBreak/>
        <w:t>Szoftver specifikáció</w:t>
      </w:r>
      <w:bookmarkEnd w:id="6"/>
    </w:p>
    <w:p w14:paraId="4D32D915" w14:textId="1009C20D" w:rsidR="006E3C16" w:rsidRDefault="006E3C16" w:rsidP="000B5D78">
      <w:pPr>
        <w:pStyle w:val="Cmsor2"/>
      </w:pPr>
      <w:bookmarkStart w:id="7" w:name="_Toc209166267"/>
      <w:r w:rsidRPr="006E3C16">
        <w:t>Megjelenés</w:t>
      </w:r>
      <w:bookmarkEnd w:id="7"/>
    </w:p>
    <w:p w14:paraId="2074A658" w14:textId="0326239C" w:rsidR="00B33872" w:rsidRPr="007E2552" w:rsidRDefault="002A3376" w:rsidP="000B5D78">
      <w:pPr>
        <w:pStyle w:val="Cmsor3"/>
      </w:pPr>
      <w:bookmarkStart w:id="8" w:name="_Hlk208603291"/>
      <w:bookmarkStart w:id="9" w:name="_Toc209166268"/>
      <w:r w:rsidRPr="00017344">
        <w:t>Mobil</w:t>
      </w:r>
      <w:r w:rsidR="00B63FCE">
        <w:t>os</w:t>
      </w:r>
      <w:r w:rsidRPr="00017344">
        <w:t xml:space="preserve"> </w:t>
      </w:r>
      <w:r w:rsidR="00B63FCE">
        <w:t xml:space="preserve">felület </w:t>
      </w:r>
      <w:r w:rsidRPr="00017344">
        <w:t>tervezés</w:t>
      </w:r>
      <w:bookmarkEnd w:id="8"/>
      <w:bookmarkEnd w:id="9"/>
    </w:p>
    <w:p w14:paraId="3A26CABF" w14:textId="0C9C445D" w:rsidR="00813665" w:rsidRDefault="001F02A4" w:rsidP="009A3B20">
      <w:pPr>
        <w:pStyle w:val="Cmsor5"/>
        <w:rPr>
          <w:shd w:val="clear" w:color="auto" w:fill="F8F9FA"/>
        </w:rPr>
      </w:pPr>
      <w:r>
        <w:rPr>
          <w:shd w:val="clear" w:color="auto" w:fill="F8F9FA"/>
        </w:rPr>
        <w:t>Indítóképernyő</w:t>
      </w:r>
      <w:r w:rsidR="004A2CBB">
        <w:rPr>
          <w:shd w:val="clear" w:color="auto" w:fill="F8F9FA"/>
        </w:rPr>
        <w:t>/B</w:t>
      </w:r>
      <w:r w:rsidR="004A2CBB" w:rsidRPr="006012F3">
        <w:rPr>
          <w:shd w:val="clear" w:color="auto" w:fill="F8F9FA"/>
        </w:rPr>
        <w:t>ejelentkezés/</w:t>
      </w:r>
      <w:r w:rsidR="004A2CBB">
        <w:rPr>
          <w:shd w:val="clear" w:color="auto" w:fill="F8F9FA"/>
        </w:rPr>
        <w:t>R</w:t>
      </w:r>
      <w:r w:rsidR="004A2CBB" w:rsidRPr="006012F3">
        <w:rPr>
          <w:shd w:val="clear" w:color="auto" w:fill="F8F9FA"/>
        </w:rPr>
        <w:t>egisztráció</w:t>
      </w:r>
      <w:r w:rsidR="00DB02B5">
        <w:rPr>
          <w:shd w:val="clear" w:color="auto" w:fill="F8F9FA"/>
        </w:rPr>
        <w:t xml:space="preserve"> koncepciók</w:t>
      </w:r>
    </w:p>
    <w:p w14:paraId="55EF5199" w14:textId="07B31EAF" w:rsidR="009A3B20" w:rsidRPr="009A3B20" w:rsidRDefault="008531BE" w:rsidP="00417B54">
      <w:pPr>
        <w:pStyle w:val="Cmsor5"/>
        <w:rPr>
          <w:noProof/>
        </w:rPr>
      </w:pP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053D46FD" wp14:editId="297711A6">
            <wp:extent cx="1457865" cy="3020836"/>
            <wp:effectExtent l="0" t="0" r="9525" b="825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0932" cy="313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rFonts w:eastAsia="Roboto Mono"/>
          <w:noProof/>
          <w:shd w:val="clear" w:color="auto" w:fill="F8F9FA"/>
        </w:rPr>
        <w:drawing>
          <wp:inline distT="0" distB="0" distL="0" distR="0" wp14:anchorId="5EDC7F5C" wp14:editId="7265D811">
            <wp:extent cx="1466491" cy="3038705"/>
            <wp:effectExtent l="0" t="0" r="63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92981" cy="3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31BE">
        <w:rPr>
          <w:noProof/>
        </w:rPr>
        <w:drawing>
          <wp:inline distT="0" distB="0" distL="0" distR="0" wp14:anchorId="0CBA54C3" wp14:editId="12078512">
            <wp:extent cx="1494845" cy="3047867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2062" cy="324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728F" w14:textId="753AEC4B" w:rsidR="008531BE" w:rsidRDefault="00B33872" w:rsidP="009A3B20">
      <w:pPr>
        <w:pStyle w:val="Cmsor5"/>
      </w:pPr>
      <w:r w:rsidRPr="00B33872">
        <w:t>Főoldal</w:t>
      </w:r>
      <w:r w:rsidR="00D54E35">
        <w:t xml:space="preserve"> koncepciók</w:t>
      </w:r>
      <w:r w:rsidRPr="00B33872">
        <w:t>, ahol az aktuális és közelgő események listázhatók</w:t>
      </w:r>
    </w:p>
    <w:p w14:paraId="52071D3A" w14:textId="5DE33321" w:rsidR="001B4838" w:rsidRDefault="001B4838" w:rsidP="00EF330C">
      <w:pPr>
        <w:ind w:left="720" w:firstLine="0"/>
        <w:jc w:val="center"/>
      </w:pP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05490F48" wp14:editId="5EDBDFB2">
            <wp:extent cx="1302963" cy="2527746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2891" cy="260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rFonts w:eastAsia="Roboto Mono"/>
          <w:noProof/>
          <w:shd w:val="clear" w:color="auto" w:fill="F8F9FA"/>
        </w:rPr>
        <w:drawing>
          <wp:inline distT="0" distB="0" distL="0" distR="0" wp14:anchorId="63D9E789" wp14:editId="39946915">
            <wp:extent cx="1307062" cy="2535699"/>
            <wp:effectExtent l="0" t="0" r="762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5812" cy="2610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408DFF86" wp14:editId="229088C1">
            <wp:extent cx="1315185" cy="2551458"/>
            <wp:effectExtent l="0" t="0" r="0" b="127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612" cy="26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5154">
        <w:rPr>
          <w:noProof/>
        </w:rPr>
        <w:drawing>
          <wp:inline distT="0" distB="0" distL="0" distR="0" wp14:anchorId="702D5406" wp14:editId="15FD5E9F">
            <wp:extent cx="1311852" cy="2544993"/>
            <wp:effectExtent l="0" t="0" r="3175" b="825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087" cy="26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7497" w14:textId="07CF524F" w:rsidR="00B33872" w:rsidRPr="009A3B20" w:rsidRDefault="00B33872" w:rsidP="009A3B20">
      <w:pPr>
        <w:pStyle w:val="Listaszerbekezds"/>
      </w:pPr>
      <w:r w:rsidRPr="009A3B20">
        <w:lastRenderedPageBreak/>
        <w:t>Esemény részletek megtekintése és kezelése</w:t>
      </w:r>
    </w:p>
    <w:p w14:paraId="3D3DBE84" w14:textId="59A9945A" w:rsidR="00813665" w:rsidRPr="009A3B20" w:rsidRDefault="00B33872" w:rsidP="009A3B20">
      <w:pPr>
        <w:pStyle w:val="Listaszerbekezds"/>
      </w:pPr>
      <w:r w:rsidRPr="009A3B20">
        <w:t>Saját profil és értesítések kezelése</w:t>
      </w:r>
    </w:p>
    <w:p w14:paraId="04C2A9D2" w14:textId="3DF6E58B" w:rsidR="00813665" w:rsidRPr="006012F3" w:rsidRDefault="00813665" w:rsidP="000B5D78">
      <w:pPr>
        <w:pStyle w:val="Cmsor3"/>
      </w:pPr>
      <w:bookmarkStart w:id="10" w:name="_Toc209166269"/>
      <w:r>
        <w:t>W</w:t>
      </w:r>
      <w:r w:rsidRPr="006012F3">
        <w:t>eboldal tervezése</w:t>
      </w:r>
      <w:bookmarkEnd w:id="10"/>
    </w:p>
    <w:p w14:paraId="116D5550" w14:textId="0E883898" w:rsidR="00813665" w:rsidRPr="009A3B20" w:rsidRDefault="001B4838" w:rsidP="009A3B20">
      <w:pPr>
        <w:pStyle w:val="Listaszerbekezds"/>
      </w:pPr>
      <w:r w:rsidRPr="009A3B20">
        <w:t>Főoldal (átfogó eseménylista és kereső)</w:t>
      </w:r>
    </w:p>
    <w:p w14:paraId="5B76F14B" w14:textId="61311038" w:rsidR="006F5154" w:rsidRPr="009A3B20" w:rsidRDefault="001B4838" w:rsidP="009A3B20">
      <w:pPr>
        <w:pStyle w:val="Listaszerbekezds"/>
      </w:pPr>
      <w:r w:rsidRPr="009A3B20">
        <w:t>Bejelentkezés/regisztráció</w:t>
      </w:r>
    </w:p>
    <w:p w14:paraId="32481BE5" w14:textId="28876E66" w:rsidR="001B4838" w:rsidRPr="009A3B20" w:rsidRDefault="001B4838" w:rsidP="009A3B20">
      <w:pPr>
        <w:pStyle w:val="Listaszerbekezds"/>
      </w:pPr>
      <w:r w:rsidRPr="009A3B20">
        <w:t>Adminisztrációs felület (tanároknak és rendszergazdáknak)</w:t>
      </w:r>
    </w:p>
    <w:p w14:paraId="4D998503" w14:textId="7C8DAC97" w:rsidR="00813665" w:rsidRPr="009A3B20" w:rsidRDefault="001B4838" w:rsidP="009A3B20">
      <w:pPr>
        <w:pStyle w:val="Listaszerbekezds"/>
      </w:pPr>
      <w:r w:rsidRPr="009A3B20">
        <w:t xml:space="preserve">Reszponzív kialakítás </w:t>
      </w:r>
      <w:r w:rsidR="008627E4" w:rsidRPr="009A3B20">
        <w:sym w:font="Wingdings" w:char="F0E0"/>
      </w:r>
      <w:r w:rsidR="008627E4" w:rsidRPr="009A3B20">
        <w:t xml:space="preserve"> </w:t>
      </w:r>
      <w:r w:rsidRPr="009A3B20">
        <w:t xml:space="preserve"> mobilon és tableten is jól használható</w:t>
      </w:r>
    </w:p>
    <w:p w14:paraId="5B335289" w14:textId="31574E6E" w:rsidR="00D4652A" w:rsidRDefault="006E3C16" w:rsidP="000B5D78">
      <w:pPr>
        <w:pStyle w:val="Cmsor2"/>
      </w:pPr>
      <w:bookmarkStart w:id="11" w:name="_Toc209166270"/>
      <w:r w:rsidRPr="006012F3">
        <w:t>Funkciók</w:t>
      </w:r>
      <w:bookmarkEnd w:id="11"/>
    </w:p>
    <w:p w14:paraId="493F6D02" w14:textId="22C28B23" w:rsidR="00017344" w:rsidRDefault="00017344" w:rsidP="000B5D78">
      <w:pPr>
        <w:pStyle w:val="Cmsor3"/>
      </w:pPr>
      <w:bookmarkStart w:id="12" w:name="_Toc209166271"/>
      <w:r w:rsidRPr="00017344">
        <w:t>Tanári funkciók</w:t>
      </w:r>
      <w:bookmarkEnd w:id="12"/>
    </w:p>
    <w:p w14:paraId="0A61E5C6" w14:textId="196564E8" w:rsidR="00017344" w:rsidRPr="009A3B20" w:rsidRDefault="008627E4" w:rsidP="009A3B20">
      <w:pPr>
        <w:pStyle w:val="Listaszerbekezds"/>
      </w:pPr>
      <w:r w:rsidRPr="009A3B20">
        <w:t>Események létrehozása (név, időpont, helyszín, részletes leírás megadásával)</w:t>
      </w:r>
    </w:p>
    <w:p w14:paraId="68B897BF" w14:textId="4A265A03" w:rsidR="00017344" w:rsidRPr="009A3B20" w:rsidRDefault="008627E4" w:rsidP="009A3B20">
      <w:pPr>
        <w:pStyle w:val="Listaszerbekezds"/>
      </w:pPr>
      <w:r w:rsidRPr="009A3B20">
        <w:t>Jelentkezési feltételek meghatározása (osztály, évfolyam vagy iskola)</w:t>
      </w:r>
    </w:p>
    <w:p w14:paraId="79E5DD90" w14:textId="3A7DC283" w:rsidR="00017344" w:rsidRPr="009A3B20" w:rsidRDefault="00D261B4" w:rsidP="009A3B20">
      <w:pPr>
        <w:pStyle w:val="Listaszerbekezds"/>
      </w:pPr>
      <w:r w:rsidRPr="009A3B20">
        <w:t>Szavazások (polls) létrehozása az eseményekhez</w:t>
      </w:r>
    </w:p>
    <w:p w14:paraId="018F4BFA" w14:textId="4FC60B0A" w:rsidR="00D261B4" w:rsidRPr="009A3B20" w:rsidRDefault="00D261B4" w:rsidP="009A3B20">
      <w:pPr>
        <w:pStyle w:val="Listaszerbekezds"/>
      </w:pPr>
      <w:r w:rsidRPr="009A3B20">
        <w:t>Résztvevők listájának kezelése, exportálási lehetőséggel (Excel)</w:t>
      </w:r>
    </w:p>
    <w:p w14:paraId="68F38D5A" w14:textId="1B6C4BB7" w:rsidR="00D261B4" w:rsidRPr="009A3B20" w:rsidRDefault="00D261B4" w:rsidP="009A3B20">
      <w:pPr>
        <w:pStyle w:val="Listaszerbekezds"/>
      </w:pPr>
      <w:r w:rsidRPr="009A3B20">
        <w:t>Kommentek és hozzászólások moderálása</w:t>
      </w:r>
    </w:p>
    <w:p w14:paraId="5C4D8BA4" w14:textId="07E12BD5" w:rsidR="00D261B4" w:rsidRPr="009A3B20" w:rsidRDefault="00D261B4" w:rsidP="009A3B20">
      <w:pPr>
        <w:pStyle w:val="Listaszerbekezds"/>
      </w:pPr>
      <w:r w:rsidRPr="009A3B20">
        <w:t>Értesítések küldése a résztvevőknek</w:t>
      </w:r>
    </w:p>
    <w:p w14:paraId="53A8C2DB" w14:textId="0C4837D5" w:rsidR="00017344" w:rsidRPr="006012F3" w:rsidRDefault="00017344" w:rsidP="000B5D78">
      <w:pPr>
        <w:pStyle w:val="Cmsor3"/>
        <w:rPr>
          <w:rFonts w:eastAsia="Merriweather"/>
        </w:rPr>
      </w:pPr>
      <w:bookmarkStart w:id="13" w:name="_Toc209166272"/>
      <w:r w:rsidRPr="006012F3">
        <w:t>Diák funkciók</w:t>
      </w:r>
      <w:bookmarkEnd w:id="13"/>
    </w:p>
    <w:p w14:paraId="74D30057" w14:textId="36E90B4E" w:rsidR="00017344" w:rsidRPr="009A3B20" w:rsidRDefault="0057433F" w:rsidP="009A3B20">
      <w:pPr>
        <w:pStyle w:val="Listaszerbekezds"/>
      </w:pPr>
      <w:r w:rsidRPr="009A3B20">
        <w:t>Események listázása és részleteinek megtekintése</w:t>
      </w:r>
    </w:p>
    <w:p w14:paraId="5DC10F5A" w14:textId="45BE3654" w:rsidR="00017344" w:rsidRPr="009A3B20" w:rsidRDefault="0057433F" w:rsidP="009A3B20">
      <w:pPr>
        <w:pStyle w:val="Listaszerbekezds"/>
      </w:pPr>
      <w:r w:rsidRPr="009A3B20">
        <w:t>Eseményre jelentkezés („Ott leszek” / „Nem megyek”)</w:t>
      </w:r>
    </w:p>
    <w:p w14:paraId="5276D260" w14:textId="25F1F3B8" w:rsidR="00017344" w:rsidRPr="009A3B20" w:rsidRDefault="0057433F" w:rsidP="009A3B20">
      <w:pPr>
        <w:pStyle w:val="Listaszerbekezds"/>
      </w:pPr>
      <w:r w:rsidRPr="009A3B20">
        <w:t>Részvétel összesítése (pl. 24/30 diák jelentkezett)</w:t>
      </w:r>
    </w:p>
    <w:p w14:paraId="5163BA10" w14:textId="75061D0C" w:rsidR="00017344" w:rsidRPr="009A3B20" w:rsidRDefault="006E7BE1" w:rsidP="009A3B20">
      <w:pPr>
        <w:pStyle w:val="Listaszerbekezds"/>
      </w:pPr>
      <w:r w:rsidRPr="009A3B20">
        <w:t>Esemény keresése, szűrés dátum, szervező vagy típus szerint</w:t>
      </w:r>
    </w:p>
    <w:p w14:paraId="7386BAF4" w14:textId="0E3C6BD9" w:rsidR="00017344" w:rsidRPr="009A3B20" w:rsidRDefault="006E7BE1" w:rsidP="009A3B20">
      <w:pPr>
        <w:pStyle w:val="Listaszerbekezds"/>
      </w:pPr>
      <w:r w:rsidRPr="009A3B20">
        <w:t xml:space="preserve">Szavazásokon való részvétel, eredmények követése </w:t>
      </w:r>
      <w:r w:rsidR="00017344" w:rsidRPr="009A3B20">
        <w:t>Diákok hozzászólhatnak eseményekhez.</w:t>
      </w:r>
    </w:p>
    <w:p w14:paraId="4CC0F4D4" w14:textId="6389476A" w:rsidR="006E7BE1" w:rsidRPr="009A3B20" w:rsidRDefault="006E7BE1" w:rsidP="009A3B20">
      <w:pPr>
        <w:pStyle w:val="Listaszerbekezds"/>
      </w:pPr>
      <w:r w:rsidRPr="009A3B20">
        <w:t>Hozzászólások írása eseményekhez</w:t>
      </w:r>
    </w:p>
    <w:p w14:paraId="36439DDA" w14:textId="024DEA4F" w:rsidR="006E7BE1" w:rsidRPr="009A3B20" w:rsidRDefault="006E7BE1" w:rsidP="009A3B20">
      <w:pPr>
        <w:pStyle w:val="Listaszerbekezds"/>
      </w:pPr>
      <w:r w:rsidRPr="009A3B20">
        <w:t>Az esemény létrtehozója moderálhatja (pl. törlés, tiltás)</w:t>
      </w:r>
    </w:p>
    <w:p w14:paraId="02228AAE" w14:textId="45E75CAD" w:rsidR="006E7BE1" w:rsidRPr="009A3B20" w:rsidRDefault="006E7BE1" w:rsidP="009A3B20">
      <w:pPr>
        <w:pStyle w:val="Listaszerbekezds"/>
      </w:pPr>
      <w:r w:rsidRPr="009A3B20">
        <w:t>Értesítések</w:t>
      </w:r>
      <w:r w:rsidR="001E2915" w:rsidRPr="009A3B20">
        <w:t xml:space="preserve">, </w:t>
      </w:r>
      <w:r w:rsidRPr="009A3B20">
        <w:t>új eseményről, szavazásról vagy változásról</w:t>
      </w:r>
    </w:p>
    <w:p w14:paraId="0937283C" w14:textId="42B913A6" w:rsidR="00B575CF" w:rsidRPr="009A3B20" w:rsidRDefault="006E7BE1" w:rsidP="009A3B20">
      <w:pPr>
        <w:pStyle w:val="Listaszerbekezds"/>
      </w:pPr>
      <w:r w:rsidRPr="009A3B20">
        <w:lastRenderedPageBreak/>
        <w:t>„Kedvenc esemény” funkció</w:t>
      </w:r>
      <w:r w:rsidR="00742594" w:rsidRPr="009A3B20">
        <w:t xml:space="preserve">, </w:t>
      </w:r>
      <w:r w:rsidRPr="009A3B20">
        <w:t>kiemelt események követése</w:t>
      </w:r>
    </w:p>
    <w:p w14:paraId="52493B2C" w14:textId="5E7A3DCF" w:rsidR="00813665" w:rsidRDefault="00B575CF" w:rsidP="000B5D78">
      <w:pPr>
        <w:pStyle w:val="Cmsor3"/>
      </w:pPr>
      <w:bookmarkStart w:id="14" w:name="_Toc209166273"/>
      <w:r>
        <w:t>Admin funkciók</w:t>
      </w:r>
      <w:bookmarkEnd w:id="14"/>
    </w:p>
    <w:p w14:paraId="12A210E2" w14:textId="33249B12" w:rsidR="00B575CF" w:rsidRPr="009A3B20" w:rsidRDefault="00B575CF" w:rsidP="009A3B20">
      <w:pPr>
        <w:pStyle w:val="Listaszerbekezds"/>
      </w:pPr>
      <w:r w:rsidRPr="009A3B20">
        <w:t>Teljes körű hozzáférés minden funkcióhoz és modulhoz</w:t>
      </w:r>
    </w:p>
    <w:p w14:paraId="1E5DC50D" w14:textId="122482D4" w:rsidR="00B575CF" w:rsidRPr="009A3B20" w:rsidRDefault="00B575CF" w:rsidP="009A3B20">
      <w:pPr>
        <w:pStyle w:val="Listaszerbekezds"/>
      </w:pPr>
      <w:r w:rsidRPr="009A3B20">
        <w:t>Iskolák regisztrációjának jóváhagyása vagy törlése</w:t>
      </w:r>
    </w:p>
    <w:p w14:paraId="1DBBB2A5" w14:textId="080A4A92" w:rsidR="00B575CF" w:rsidRPr="009A3B20" w:rsidRDefault="00B575CF" w:rsidP="009A3B20">
      <w:pPr>
        <w:pStyle w:val="Listaszerbekezds"/>
      </w:pPr>
      <w:r w:rsidRPr="009A3B20">
        <w:t>Tanárok és diákok felhasználói fiókjainak létrehozása, szerkesztése, törlése</w:t>
      </w:r>
    </w:p>
    <w:p w14:paraId="0DDB8970" w14:textId="789C51B5" w:rsidR="00B575CF" w:rsidRPr="009A3B20" w:rsidRDefault="00B575CF" w:rsidP="009A3B20">
      <w:pPr>
        <w:pStyle w:val="Listaszerbekezds"/>
      </w:pPr>
      <w:r w:rsidRPr="009A3B20">
        <w:t>Események kezelése: bármely esemény szerkesztése, törlése, lezárása</w:t>
      </w:r>
    </w:p>
    <w:p w14:paraId="1FF77368" w14:textId="7AA3A8A8" w:rsidR="00B575CF" w:rsidRPr="009A3B20" w:rsidRDefault="00B575CF" w:rsidP="009A3B20">
      <w:pPr>
        <w:pStyle w:val="Listaszerbekezds"/>
      </w:pPr>
      <w:r w:rsidRPr="009A3B20">
        <w:t>Szavazások teljes körű kezelése: új szavazás indítása, meglévő szavazások szerkesztése, lezárása, törlése</w:t>
      </w:r>
    </w:p>
    <w:p w14:paraId="738A4138" w14:textId="18F4916B" w:rsidR="00B575CF" w:rsidRPr="009A3B20" w:rsidRDefault="00B575CF" w:rsidP="009A3B20">
      <w:pPr>
        <w:pStyle w:val="Listaszerbekezds"/>
      </w:pPr>
      <w:r w:rsidRPr="009A3B20">
        <w:t>Kommentek moderálása (törlés, felhasználó letiltása, szabályszegés kezelése)</w:t>
      </w:r>
    </w:p>
    <w:p w14:paraId="797B67FF" w14:textId="3D4866D7" w:rsidR="00B575CF" w:rsidRPr="009A3B20" w:rsidRDefault="00B575CF" w:rsidP="009A3B20">
      <w:pPr>
        <w:pStyle w:val="Listaszerbekezds"/>
      </w:pPr>
      <w:r w:rsidRPr="009A3B20">
        <w:t>Statisztikák megtekintése az egész rendszerre kiterjedően (pl. hány esemény jött létre egy iskolán belül)</w:t>
      </w:r>
    </w:p>
    <w:p w14:paraId="1D9E1C93" w14:textId="56AB5E5D" w:rsidR="00B575CF" w:rsidRPr="009A3B20" w:rsidRDefault="00B575CF" w:rsidP="009A3B20">
      <w:pPr>
        <w:pStyle w:val="Listaszerbekezds"/>
      </w:pPr>
      <w:r w:rsidRPr="009A3B20">
        <w:t>Jogosultságok kiosztása és módosítása (pl. más felhasználó előléptetése adminná)</w:t>
      </w:r>
    </w:p>
    <w:p w14:paraId="074FF40C" w14:textId="6CB6F6D2" w:rsidR="00B575CF" w:rsidRPr="009A3B20" w:rsidRDefault="00B575CF" w:rsidP="009A3B20">
      <w:pPr>
        <w:pStyle w:val="Listaszerbekezds"/>
      </w:pPr>
      <w:r w:rsidRPr="009A3B20">
        <w:t>Rendszerbeállítások módosítása (pl. értesítési szabályok, biztonsági beállítások, adatvédelem)</w:t>
      </w:r>
    </w:p>
    <w:p w14:paraId="7F6047E8" w14:textId="34EF01D9" w:rsidR="009A0018" w:rsidRPr="009A3B20" w:rsidRDefault="00B575CF" w:rsidP="009A3B20">
      <w:pPr>
        <w:pStyle w:val="Listaszerbekezds"/>
      </w:pPr>
      <w:r w:rsidRPr="009A3B20">
        <w:t>Biztonsági mentések és adatbázis exportálás/archiválás kezelése</w:t>
      </w:r>
    </w:p>
    <w:p w14:paraId="7228CE9C" w14:textId="5E6FE997" w:rsidR="00017344" w:rsidRDefault="00813665" w:rsidP="000B5D78">
      <w:pPr>
        <w:pStyle w:val="Cmsor1"/>
      </w:pPr>
      <w:bookmarkStart w:id="15" w:name="_Toc209166275"/>
      <w:r w:rsidRPr="006012F3">
        <w:lastRenderedPageBreak/>
        <w:t>Fejlesztői dokumentáció</w:t>
      </w:r>
      <w:bookmarkEnd w:id="15"/>
    </w:p>
    <w:p w14:paraId="04F6573B" w14:textId="279A75E8" w:rsidR="00813665" w:rsidRPr="00813665" w:rsidRDefault="00813665" w:rsidP="000B5D78">
      <w:pPr>
        <w:pStyle w:val="Cmsor2"/>
      </w:pPr>
      <w:bookmarkStart w:id="16" w:name="_Toc209166276"/>
      <w:r w:rsidRPr="00813665">
        <w:t>Operációs rendszer</w:t>
      </w:r>
      <w:bookmarkEnd w:id="16"/>
    </w:p>
    <w:p w14:paraId="73401611" w14:textId="383F4743" w:rsidR="00813665" w:rsidRDefault="00813665" w:rsidP="00C102FA">
      <w:r w:rsidRPr="006012F3">
        <w:t>Windows 10, Windows 11</w:t>
      </w:r>
    </w:p>
    <w:p w14:paraId="75C4BEC9" w14:textId="7D4B799F" w:rsidR="00813665" w:rsidRPr="00813665" w:rsidRDefault="00813665" w:rsidP="000B5D78">
      <w:pPr>
        <w:pStyle w:val="Cmsor2"/>
      </w:pPr>
      <w:bookmarkStart w:id="17" w:name="_Toc209166277"/>
      <w:r w:rsidRPr="00813665">
        <w:t>Felhasználandó programozási nyelv</w:t>
      </w:r>
      <w:r w:rsidR="00553B41">
        <w:t>ek</w:t>
      </w:r>
      <w:bookmarkEnd w:id="17"/>
    </w:p>
    <w:p w14:paraId="4BB8F53C" w14:textId="77777777" w:rsidR="001B2F68" w:rsidRDefault="001B2F68" w:rsidP="00C102FA">
      <w:r>
        <w:t>A projektünk elkészítéséhez több programozási nyelvet is felfogunk használni.:</w:t>
      </w:r>
    </w:p>
    <w:p w14:paraId="449CCE6F" w14:textId="5A7EC0D8" w:rsidR="00813665" w:rsidRDefault="00813665" w:rsidP="000B5D78">
      <w:pPr>
        <w:pStyle w:val="Listaszerbekezds"/>
        <w:numPr>
          <w:ilvl w:val="0"/>
          <w:numId w:val="14"/>
        </w:numPr>
      </w:pPr>
      <w:r w:rsidRPr="006012F3">
        <w:t>HTML, CSS,</w:t>
      </w:r>
      <w:r w:rsidR="00B75880">
        <w:t xml:space="preserve"> </w:t>
      </w:r>
      <w:r>
        <w:t>Dart</w:t>
      </w:r>
      <w:r w:rsidR="001F02A4">
        <w:t>, MySQL</w:t>
      </w:r>
      <w:r w:rsidR="001C591C">
        <w:t>,</w:t>
      </w:r>
      <w:r w:rsidR="007F571A">
        <w:t xml:space="preserve"> </w:t>
      </w:r>
      <w:r w:rsidR="001C591C">
        <w:t>PHP</w:t>
      </w:r>
      <w:r w:rsidR="00AA0C2A">
        <w:t>,</w:t>
      </w:r>
      <w:r w:rsidR="007F571A">
        <w:t xml:space="preserve"> </w:t>
      </w:r>
      <w:r w:rsidR="00AA0C2A">
        <w:t>JavaScript</w:t>
      </w:r>
    </w:p>
    <w:p w14:paraId="0E49601B" w14:textId="5FC715F5" w:rsidR="00813665" w:rsidRPr="00DD0646" w:rsidRDefault="00813665" w:rsidP="000B5D78">
      <w:pPr>
        <w:pStyle w:val="Cmsor2"/>
      </w:pPr>
      <w:bookmarkStart w:id="18" w:name="_Toc209166278"/>
      <w:r w:rsidRPr="00DD0646">
        <w:t>Megoldás formátuma</w:t>
      </w:r>
      <w:bookmarkEnd w:id="18"/>
    </w:p>
    <w:p w14:paraId="4A4577A7" w14:textId="3AE89E6D" w:rsidR="00813665" w:rsidRPr="00DD0646" w:rsidRDefault="00813665" w:rsidP="000B5D78">
      <w:pPr>
        <w:pStyle w:val="Cmsor3"/>
      </w:pPr>
      <w:bookmarkStart w:id="19" w:name="_Toc209166279"/>
      <w:r w:rsidRPr="00DD0646">
        <w:t>Fejlesztői környezet</w:t>
      </w:r>
      <w:bookmarkEnd w:id="19"/>
    </w:p>
    <w:p w14:paraId="2666A492" w14:textId="58388BF3" w:rsidR="00813665" w:rsidRPr="00DD0646" w:rsidRDefault="00422EB2" w:rsidP="00C102FA">
      <w:pPr>
        <w:ind w:firstLine="0"/>
        <w:rPr>
          <w:strike/>
        </w:rPr>
      </w:pPr>
      <w:r w:rsidRPr="00DD0646">
        <w:rPr>
          <w:strike/>
        </w:rPr>
        <w:t xml:space="preserve">A rendszer fejlesztése webes felülettel és </w:t>
      </w:r>
      <w:proofErr w:type="spellStart"/>
      <w:r w:rsidRPr="00DD0646">
        <w:rPr>
          <w:strike/>
        </w:rPr>
        <w:t>androidos</w:t>
      </w:r>
      <w:proofErr w:type="spellEnd"/>
      <w:r w:rsidRPr="00DD0646">
        <w:rPr>
          <w:strike/>
        </w:rPr>
        <w:t xml:space="preserve"> applikációval történik.</w:t>
      </w:r>
    </w:p>
    <w:p w14:paraId="0CDB3C13" w14:textId="20F88CCE" w:rsidR="00813665" w:rsidRPr="00DD0646" w:rsidRDefault="00813665" w:rsidP="000B5D78">
      <w:pPr>
        <w:pStyle w:val="Cmsor3"/>
      </w:pPr>
      <w:bookmarkStart w:id="20" w:name="_Hlk208610976"/>
      <w:bookmarkStart w:id="21" w:name="_Toc209166280"/>
      <w:r w:rsidRPr="00DD0646">
        <w:t>Forráskódok és projektkörnyezet</w:t>
      </w:r>
      <w:bookmarkEnd w:id="20"/>
      <w:bookmarkEnd w:id="21"/>
    </w:p>
    <w:p w14:paraId="2A4DA9F9" w14:textId="1D022915" w:rsidR="00813665" w:rsidRPr="00DD0646" w:rsidRDefault="00422EB2" w:rsidP="000B5D78">
      <w:pPr>
        <w:pStyle w:val="Listaszerbekezds"/>
      </w:pPr>
      <w:r w:rsidRPr="00DD0646">
        <w:t>Laravel alapú REST API szerver forráskódja</w:t>
      </w:r>
    </w:p>
    <w:p w14:paraId="64D4C67E" w14:textId="57B5038C" w:rsidR="00B75880" w:rsidRPr="00DD0646" w:rsidRDefault="00422EB2" w:rsidP="000B5D78">
      <w:pPr>
        <w:pStyle w:val="Listaszerbekezds"/>
      </w:pPr>
      <w:r w:rsidRPr="00DD0646">
        <w:t>Frontend komponensek: HTML, CSS, Flutter (keretrendszer)</w:t>
      </w:r>
    </w:p>
    <w:p w14:paraId="007E7646" w14:textId="56560446" w:rsidR="00813665" w:rsidRPr="00DD0646" w:rsidRDefault="00813665" w:rsidP="000B5D78">
      <w:pPr>
        <w:pStyle w:val="Cmsor3"/>
      </w:pPr>
      <w:bookmarkStart w:id="22" w:name="_Toc209166281"/>
      <w:r w:rsidRPr="00DD0646">
        <w:t>Adatbázis</w:t>
      </w:r>
      <w:bookmarkEnd w:id="22"/>
    </w:p>
    <w:p w14:paraId="5BC5F488" w14:textId="64BA034C" w:rsidR="00C102FA" w:rsidRDefault="00813665" w:rsidP="000B5D78">
      <w:pPr>
        <w:pStyle w:val="Cmsor2"/>
      </w:pPr>
      <w:bookmarkStart w:id="23" w:name="_Toc209166283"/>
      <w:r w:rsidRPr="006012F3">
        <w:t>Szoftverfejlesztés</w:t>
      </w:r>
      <w:bookmarkEnd w:id="23"/>
      <w:r w:rsidRPr="006012F3">
        <w:t xml:space="preserve"> </w:t>
      </w:r>
    </w:p>
    <w:p w14:paraId="4F1D5D11" w14:textId="0D84A190" w:rsidR="00422EB2" w:rsidRDefault="004804CC" w:rsidP="00422EB2">
      <w:r>
        <w:t xml:space="preserve">A fejlesztést kisebb szakaszokra bontva végezzük. </w:t>
      </w:r>
      <w:r w:rsidR="00553B41">
        <w:t>Első lépésként az alapvető funkciók kerülnek megvalósításra, mint például a felhasználói bejelentkezés és az események alapvető kezelése.</w:t>
      </w:r>
      <w:r>
        <w:t xml:space="preserve"> Ezek után kerülnek sorra a kiegészítő funkciók, mint a szavazások, az értesítések vagy a több iskola egyidejű kezelése.</w:t>
      </w:r>
    </w:p>
    <w:p w14:paraId="117844A0" w14:textId="327261D1" w:rsidR="00D07A55" w:rsidRDefault="00D07A55" w:rsidP="000B5D78">
      <w:pPr>
        <w:pStyle w:val="Cmsor2"/>
      </w:pPr>
      <w:bookmarkStart w:id="24" w:name="_Toc209166284"/>
      <w:r>
        <w:lastRenderedPageBreak/>
        <w:t>Tárolt adatok</w:t>
      </w:r>
      <w:bookmarkEnd w:id="24"/>
    </w:p>
    <w:p w14:paraId="5B953EE4" w14:textId="53B6C5B9" w:rsidR="00D07A55" w:rsidRDefault="00D07A55" w:rsidP="000B5D78">
      <w:pPr>
        <w:pStyle w:val="Cmsor3"/>
      </w:pPr>
      <w:bookmarkStart w:id="25" w:name="_Toc209166285"/>
      <w:r>
        <w:t>Felhasználói adatok</w:t>
      </w:r>
      <w:bookmarkEnd w:id="25"/>
    </w:p>
    <w:p w14:paraId="25CC30B6" w14:textId="37F1B6DB" w:rsidR="00D07A55" w:rsidRPr="000B5D78" w:rsidRDefault="00D07A55" w:rsidP="000B5D78">
      <w:pPr>
        <w:pStyle w:val="Listaszerbekezds"/>
      </w:pPr>
      <w:r w:rsidRPr="000B5D78">
        <w:t>Diákok: név, e-mail cím, osztály, évfolyam, jelszó (titkosított formában)</w:t>
      </w:r>
    </w:p>
    <w:p w14:paraId="4F00BB76" w14:textId="77777777" w:rsidR="00D07A55" w:rsidRPr="000B5D78" w:rsidRDefault="00D07A55" w:rsidP="000B5D78">
      <w:pPr>
        <w:pStyle w:val="Listaszerbekezds"/>
      </w:pPr>
      <w:r w:rsidRPr="000B5D78">
        <w:t>Tanárok: név, e-mail cím, tantárgy (opcionális), jogosultságok</w:t>
      </w:r>
    </w:p>
    <w:p w14:paraId="5329B54F" w14:textId="2BFAB418" w:rsidR="00D4300E" w:rsidRPr="000B5D78" w:rsidRDefault="00D07A55" w:rsidP="000B5D78">
      <w:pPr>
        <w:pStyle w:val="Listaszerbekezds"/>
      </w:pPr>
      <w:r w:rsidRPr="000B5D78">
        <w:t>Adminisztrátorok: név, e-mail cím, teljes jogosultsági szint</w:t>
      </w:r>
    </w:p>
    <w:p w14:paraId="090C5C5D" w14:textId="77777777" w:rsidR="000B5D78" w:rsidRPr="009A0018" w:rsidRDefault="000B5D78" w:rsidP="000B5D78">
      <w:pPr>
        <w:pStyle w:val="Cmsor2"/>
      </w:pPr>
      <w:bookmarkStart w:id="26" w:name="_Toc209166274"/>
      <w:r w:rsidRPr="00813665">
        <w:t>Modulok</w:t>
      </w:r>
      <w:bookmarkEnd w:id="26"/>
    </w:p>
    <w:p w14:paraId="3A400080" w14:textId="77777777" w:rsidR="000B5D78" w:rsidRDefault="000B5D78" w:rsidP="000B5D78">
      <w:pPr>
        <w:pStyle w:val="Listaszerbekezds"/>
      </w:pPr>
      <w:r w:rsidRPr="00422EB2">
        <w:t>Felhasználókezelő modul (bejelentkezés, regisztráció)</w:t>
      </w:r>
    </w:p>
    <w:p w14:paraId="4460087D" w14:textId="77777777" w:rsidR="000B5D78" w:rsidRDefault="000B5D78" w:rsidP="000B5D78">
      <w:pPr>
        <w:pStyle w:val="Listaszerbekezds"/>
      </w:pPr>
      <w:r w:rsidRPr="00422EB2">
        <w:t>Eseménykezelő modul (létrehozás, szerkesztés, törlés, részvétel)</w:t>
      </w:r>
    </w:p>
    <w:p w14:paraId="33328305" w14:textId="77777777" w:rsidR="000B5D78" w:rsidRDefault="000B5D78" w:rsidP="000B5D78">
      <w:pPr>
        <w:pStyle w:val="Listaszerbekezds"/>
      </w:pPr>
      <w:r w:rsidRPr="00422EB2">
        <w:t>Szavazás modul</w:t>
      </w:r>
    </w:p>
    <w:p w14:paraId="33D927F7" w14:textId="77777777" w:rsidR="000B5D78" w:rsidRDefault="000B5D78" w:rsidP="000B5D78">
      <w:pPr>
        <w:pStyle w:val="Listaszerbekezds"/>
      </w:pPr>
      <w:r w:rsidRPr="00422EB2">
        <w:t>Komment modul</w:t>
      </w:r>
    </w:p>
    <w:p w14:paraId="2CDEFDB5" w14:textId="77777777" w:rsidR="000B5D78" w:rsidRDefault="000B5D78" w:rsidP="000B5D78">
      <w:pPr>
        <w:pStyle w:val="Listaszerbekezds"/>
      </w:pPr>
      <w:r w:rsidRPr="00422EB2">
        <w:t>Értesítési modul</w:t>
      </w:r>
    </w:p>
    <w:p w14:paraId="01B7CD78" w14:textId="77777777" w:rsidR="000B5D78" w:rsidRPr="00B575CF" w:rsidRDefault="000B5D78" w:rsidP="000B5D78">
      <w:pPr>
        <w:pStyle w:val="Listaszerbekezds"/>
      </w:pPr>
      <w:r w:rsidRPr="00422EB2">
        <w:t>Adminisztrációs modul</w:t>
      </w:r>
    </w:p>
    <w:p w14:paraId="4BDBD68F" w14:textId="77777777" w:rsidR="000B5D78" w:rsidRDefault="000B5D78" w:rsidP="000B5D78">
      <w:pPr>
        <w:ind w:left="0" w:firstLine="0"/>
      </w:pPr>
    </w:p>
    <w:p w14:paraId="51EAAD76" w14:textId="02AAA246" w:rsidR="00727183" w:rsidRPr="00C102FA" w:rsidRDefault="00727183" w:rsidP="000B5D78">
      <w:pPr>
        <w:pStyle w:val="Cmsor1"/>
      </w:pPr>
      <w:r>
        <w:lastRenderedPageBreak/>
        <w:t>Dokumentáció</w:t>
      </w:r>
    </w:p>
    <w:sectPr w:rsidR="00727183" w:rsidRPr="00C102FA" w:rsidSect="00056C7F">
      <w:headerReference w:type="default" r:id="rId16"/>
      <w:footerReference w:type="default" r:id="rId17"/>
      <w:pgSz w:w="11906" w:h="16838" w:code="9"/>
      <w:pgMar w:top="1735" w:right="1276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4996D" w14:textId="77777777" w:rsidR="00DE48F3" w:rsidRDefault="00DE48F3" w:rsidP="00C102FA">
      <w:r>
        <w:separator/>
      </w:r>
    </w:p>
  </w:endnote>
  <w:endnote w:type="continuationSeparator" w:id="0">
    <w:p w14:paraId="4C1D1F2C" w14:textId="77777777" w:rsidR="00DE48F3" w:rsidRDefault="00DE48F3" w:rsidP="00C10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Merriweather">
    <w:charset w:val="EE"/>
    <w:family w:val="auto"/>
    <w:pitch w:val="variable"/>
    <w:sig w:usb0="20000207" w:usb1="00000002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65930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E86B259" w14:textId="4389797B" w:rsidR="00903412" w:rsidRDefault="0046589C" w:rsidP="00333BF0">
            <w:pPr>
              <w:pStyle w:val="llb"/>
              <w:ind w:left="0" w:firstLine="0"/>
              <w:jc w:val="center"/>
            </w:pPr>
            <w:r w:rsidRPr="0046589C">
              <w:fldChar w:fldCharType="begin"/>
            </w:r>
            <w:r w:rsidRPr="0046589C">
              <w:instrText>PAGE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 xml:space="preserve">/ </w:t>
            </w:r>
            <w:r w:rsidRPr="0046589C">
              <w:fldChar w:fldCharType="begin"/>
            </w:r>
            <w:r w:rsidRPr="0046589C">
              <w:instrText>NUMPAGES</w:instrText>
            </w:r>
            <w:r w:rsidRPr="0046589C">
              <w:fldChar w:fldCharType="separate"/>
            </w:r>
            <w:r w:rsidRPr="0046589C">
              <w:t>2</w:t>
            </w:r>
            <w:r w:rsidRPr="0046589C">
              <w:fldChar w:fldCharType="end"/>
            </w:r>
            <w:r w:rsidRPr="0046589C">
              <w:t>. oldal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9755C" w14:textId="77777777" w:rsidR="00DE48F3" w:rsidRDefault="00DE48F3" w:rsidP="00C102FA">
      <w:r>
        <w:separator/>
      </w:r>
    </w:p>
  </w:footnote>
  <w:footnote w:type="continuationSeparator" w:id="0">
    <w:p w14:paraId="12A2BB31" w14:textId="77777777" w:rsidR="00DE48F3" w:rsidRDefault="00DE48F3" w:rsidP="00C10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9D766" w14:textId="040E615A" w:rsidR="007B0D64" w:rsidRDefault="00CC29EB" w:rsidP="002E03E3">
    <w:pPr>
      <w:pStyle w:val="lfej"/>
      <w:pBdr>
        <w:bottom w:val="double" w:sz="12" w:space="1" w:color="2F5496" w:themeColor="accent1" w:themeShade="BF"/>
      </w:pBdr>
      <w:tabs>
        <w:tab w:val="clear" w:pos="4536"/>
        <w:tab w:val="clear" w:pos="9072"/>
        <w:tab w:val="right" w:pos="9356"/>
      </w:tabs>
      <w:ind w:left="0" w:firstLine="0"/>
    </w:pPr>
    <w:r>
      <w:rPr>
        <w:noProof/>
      </w:rPr>
      <w:drawing>
        <wp:inline distT="0" distB="0" distL="0" distR="0" wp14:anchorId="24085EF5" wp14:editId="755304BD">
          <wp:extent cx="1897289" cy="447675"/>
          <wp:effectExtent l="0" t="0" r="8255" b="0"/>
          <wp:docPr id="1158187761" name="Kép 11581877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280" cy="450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E03E3">
      <w:tab/>
      <w:t>Projekt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2586A"/>
    <w:multiLevelType w:val="multilevel"/>
    <w:tmpl w:val="23FCF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3247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A47E0A"/>
    <w:multiLevelType w:val="hybridMultilevel"/>
    <w:tmpl w:val="5156CFB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34D7471"/>
    <w:multiLevelType w:val="hybridMultilevel"/>
    <w:tmpl w:val="AF7CB7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87606"/>
    <w:multiLevelType w:val="hybridMultilevel"/>
    <w:tmpl w:val="25DCB8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32FE"/>
    <w:multiLevelType w:val="hybridMultilevel"/>
    <w:tmpl w:val="064A8054"/>
    <w:lvl w:ilvl="0" w:tplc="AA5882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B2A94"/>
    <w:multiLevelType w:val="multilevel"/>
    <w:tmpl w:val="693C8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CE74B93"/>
    <w:multiLevelType w:val="hybridMultilevel"/>
    <w:tmpl w:val="05803D8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3046BA7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34651BC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2B7B22"/>
    <w:multiLevelType w:val="hybridMultilevel"/>
    <w:tmpl w:val="7158B24A"/>
    <w:lvl w:ilvl="0" w:tplc="51CEE6DC">
      <w:start w:val="1"/>
      <w:numFmt w:val="bullet"/>
      <w:pStyle w:val="Listaszerbekezds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A558AC"/>
    <w:multiLevelType w:val="multilevel"/>
    <w:tmpl w:val="DD50E764"/>
    <w:lvl w:ilvl="0">
      <w:start w:val="1"/>
      <w:numFmt w:val="decimal"/>
      <w:pStyle w:val="Cmsor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1708" w:hanging="432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D130323"/>
    <w:multiLevelType w:val="multilevel"/>
    <w:tmpl w:val="268E8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"/>
  </w:num>
  <w:num w:numId="3">
    <w:abstractNumId w:val="11"/>
  </w:num>
  <w:num w:numId="4">
    <w:abstractNumId w:val="5"/>
  </w:num>
  <w:num w:numId="5">
    <w:abstractNumId w:val="4"/>
  </w:num>
  <w:num w:numId="6">
    <w:abstractNumId w:val="3"/>
  </w:num>
  <w:num w:numId="7">
    <w:abstractNumId w:val="9"/>
  </w:num>
  <w:num w:numId="8">
    <w:abstractNumId w:val="8"/>
  </w:num>
  <w:num w:numId="9">
    <w:abstractNumId w:val="12"/>
  </w:num>
  <w:num w:numId="10">
    <w:abstractNumId w:val="6"/>
  </w:num>
  <w:num w:numId="11">
    <w:abstractNumId w:val="0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C16"/>
    <w:rsid w:val="00017344"/>
    <w:rsid w:val="00056C7F"/>
    <w:rsid w:val="0006485E"/>
    <w:rsid w:val="000913D7"/>
    <w:rsid w:val="000B5D78"/>
    <w:rsid w:val="001275F6"/>
    <w:rsid w:val="001B2F68"/>
    <w:rsid w:val="001B4838"/>
    <w:rsid w:val="001C591C"/>
    <w:rsid w:val="001C5C8F"/>
    <w:rsid w:val="001D20F6"/>
    <w:rsid w:val="001E2915"/>
    <w:rsid w:val="001F02A4"/>
    <w:rsid w:val="002009FC"/>
    <w:rsid w:val="00224A23"/>
    <w:rsid w:val="00263243"/>
    <w:rsid w:val="002A3376"/>
    <w:rsid w:val="002E03E3"/>
    <w:rsid w:val="002E1439"/>
    <w:rsid w:val="0030117F"/>
    <w:rsid w:val="0032496C"/>
    <w:rsid w:val="00333BF0"/>
    <w:rsid w:val="0035797D"/>
    <w:rsid w:val="00367F6A"/>
    <w:rsid w:val="00396B0C"/>
    <w:rsid w:val="003D689B"/>
    <w:rsid w:val="0040317D"/>
    <w:rsid w:val="004121D5"/>
    <w:rsid w:val="00417B54"/>
    <w:rsid w:val="00422EB2"/>
    <w:rsid w:val="0042789C"/>
    <w:rsid w:val="00432C33"/>
    <w:rsid w:val="004376FD"/>
    <w:rsid w:val="0045078F"/>
    <w:rsid w:val="0046589C"/>
    <w:rsid w:val="0047477F"/>
    <w:rsid w:val="004804CC"/>
    <w:rsid w:val="00490456"/>
    <w:rsid w:val="004A2CBB"/>
    <w:rsid w:val="004B6C93"/>
    <w:rsid w:val="00553B41"/>
    <w:rsid w:val="0055411C"/>
    <w:rsid w:val="0057433F"/>
    <w:rsid w:val="005826F0"/>
    <w:rsid w:val="005A554B"/>
    <w:rsid w:val="005B3CB5"/>
    <w:rsid w:val="00676306"/>
    <w:rsid w:val="0068750F"/>
    <w:rsid w:val="006E3C16"/>
    <w:rsid w:val="006E5DAA"/>
    <w:rsid w:val="006E7BE1"/>
    <w:rsid w:val="006F5154"/>
    <w:rsid w:val="00707CD4"/>
    <w:rsid w:val="00727183"/>
    <w:rsid w:val="00742594"/>
    <w:rsid w:val="0076704C"/>
    <w:rsid w:val="007A6983"/>
    <w:rsid w:val="007B0D64"/>
    <w:rsid w:val="007E2552"/>
    <w:rsid w:val="007F571A"/>
    <w:rsid w:val="00813665"/>
    <w:rsid w:val="008531BE"/>
    <w:rsid w:val="008627E4"/>
    <w:rsid w:val="008A0B5C"/>
    <w:rsid w:val="008C37B0"/>
    <w:rsid w:val="008F2FD4"/>
    <w:rsid w:val="00903412"/>
    <w:rsid w:val="0090461F"/>
    <w:rsid w:val="00920FF1"/>
    <w:rsid w:val="009A0018"/>
    <w:rsid w:val="009A2C56"/>
    <w:rsid w:val="009A3B20"/>
    <w:rsid w:val="00A00532"/>
    <w:rsid w:val="00A2246B"/>
    <w:rsid w:val="00A50C22"/>
    <w:rsid w:val="00A55E1C"/>
    <w:rsid w:val="00A8169C"/>
    <w:rsid w:val="00A922BE"/>
    <w:rsid w:val="00AA0C2A"/>
    <w:rsid w:val="00AB7DE2"/>
    <w:rsid w:val="00AC3D4E"/>
    <w:rsid w:val="00AF0785"/>
    <w:rsid w:val="00B05669"/>
    <w:rsid w:val="00B07C3E"/>
    <w:rsid w:val="00B33872"/>
    <w:rsid w:val="00B575CF"/>
    <w:rsid w:val="00B63FCE"/>
    <w:rsid w:val="00B75880"/>
    <w:rsid w:val="00BC53D4"/>
    <w:rsid w:val="00C102FA"/>
    <w:rsid w:val="00C93994"/>
    <w:rsid w:val="00CC29EB"/>
    <w:rsid w:val="00CE67F2"/>
    <w:rsid w:val="00D07A55"/>
    <w:rsid w:val="00D261B4"/>
    <w:rsid w:val="00D4300E"/>
    <w:rsid w:val="00D4652A"/>
    <w:rsid w:val="00D54E35"/>
    <w:rsid w:val="00DA4C8A"/>
    <w:rsid w:val="00DB02B5"/>
    <w:rsid w:val="00DB6D87"/>
    <w:rsid w:val="00DD0646"/>
    <w:rsid w:val="00DE48F3"/>
    <w:rsid w:val="00E21C91"/>
    <w:rsid w:val="00E9452D"/>
    <w:rsid w:val="00EB74F8"/>
    <w:rsid w:val="00EF330C"/>
    <w:rsid w:val="00F87A21"/>
    <w:rsid w:val="00F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FFE8AE"/>
  <w15:chartTrackingRefBased/>
  <w15:docId w15:val="{86491B41-E7FA-44F1-A3C1-0BBFE6701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2246B"/>
    <w:pPr>
      <w:ind w:left="284" w:firstLine="284"/>
      <w:jc w:val="both"/>
    </w:pPr>
    <w:rPr>
      <w:rFonts w:ascii="Times New Roman" w:hAnsi="Times New Roman" w:cs="Times New Roman"/>
      <w:sz w:val="26"/>
      <w:szCs w:val="26"/>
    </w:rPr>
  </w:style>
  <w:style w:type="paragraph" w:styleId="Cmsor1">
    <w:name w:val="heading 1"/>
    <w:basedOn w:val="Listaszerbekezds"/>
    <w:next w:val="Cmsor2"/>
    <w:link w:val="Cmsor1Char"/>
    <w:uiPriority w:val="9"/>
    <w:qFormat/>
    <w:rsid w:val="002009FC"/>
    <w:pPr>
      <w:pageBreakBefore/>
      <w:numPr>
        <w:numId w:val="1"/>
      </w:numPr>
      <w:spacing w:before="240" w:after="240"/>
      <w:ind w:left="357" w:hanging="357"/>
      <w:outlineLvl w:val="0"/>
    </w:pPr>
    <w:rPr>
      <w:b/>
      <w:color w:val="2F5496" w:themeColor="accent1" w:themeShade="BF"/>
      <w:sz w:val="36"/>
      <w:szCs w:val="36"/>
    </w:rPr>
  </w:style>
  <w:style w:type="paragraph" w:styleId="Cmsor2">
    <w:name w:val="heading 2"/>
    <w:basedOn w:val="Cmsor1"/>
    <w:next w:val="Cmsor3"/>
    <w:link w:val="Cmsor2Char"/>
    <w:uiPriority w:val="9"/>
    <w:unhideWhenUsed/>
    <w:qFormat/>
    <w:rsid w:val="000B5D78"/>
    <w:pPr>
      <w:pageBreakBefore w:val="0"/>
      <w:numPr>
        <w:ilvl w:val="1"/>
      </w:numPr>
      <w:ind w:left="788" w:hanging="431"/>
      <w:outlineLvl w:val="1"/>
    </w:pPr>
    <w:rPr>
      <w:sz w:val="32"/>
      <w:szCs w:val="32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017344"/>
    <w:pPr>
      <w:numPr>
        <w:ilvl w:val="2"/>
      </w:numPr>
      <w:outlineLvl w:val="2"/>
    </w:pPr>
    <w:rPr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E3C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A3B20"/>
    <w:pPr>
      <w:keepNext/>
      <w:keepLines/>
      <w:spacing w:before="40" w:after="0"/>
      <w:jc w:val="center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lb">
    <w:name w:val="footer"/>
    <w:basedOn w:val="Norml"/>
    <w:link w:val="llbChar"/>
    <w:uiPriority w:val="99"/>
    <w:unhideWhenUsed/>
    <w:rsid w:val="007B0D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B0D64"/>
    <w:rPr>
      <w:rFonts w:ascii="Times New Roman" w:hAnsi="Times New Roman" w:cs="Times New Roman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A3B20"/>
    <w:pPr>
      <w:keepNext/>
      <w:keepLines/>
      <w:numPr>
        <w:numId w:val="12"/>
      </w:numPr>
      <w:spacing w:after="0" w:line="360" w:lineRule="auto"/>
      <w:ind w:left="1633" w:hanging="709"/>
      <w:contextualSpacing/>
    </w:pPr>
    <w:rPr>
      <w:noProof/>
    </w:rPr>
  </w:style>
  <w:style w:type="character" w:customStyle="1" w:styleId="Cmsor1Char">
    <w:name w:val="Címsor 1 Char"/>
    <w:basedOn w:val="Bekezdsalapbettpusa"/>
    <w:link w:val="Cmsor1"/>
    <w:uiPriority w:val="9"/>
    <w:rsid w:val="002009FC"/>
    <w:rPr>
      <w:rFonts w:ascii="Times New Roman" w:hAnsi="Times New Roman" w:cs="Times New Roman"/>
      <w:b/>
      <w:noProof/>
      <w:color w:val="2F5496" w:themeColor="accent1" w:themeShade="BF"/>
      <w:sz w:val="36"/>
      <w:szCs w:val="36"/>
    </w:rPr>
  </w:style>
  <w:style w:type="paragraph" w:styleId="Cm">
    <w:name w:val="Title"/>
    <w:next w:val="Alcm"/>
    <w:link w:val="CmChar"/>
    <w:uiPriority w:val="10"/>
    <w:qFormat/>
    <w:rsid w:val="0042789C"/>
    <w:pPr>
      <w:jc w:val="center"/>
    </w:pPr>
    <w:rPr>
      <w:rFonts w:ascii="Times New Roman" w:hAnsi="Times New Roman" w:cs="Times New Roman"/>
      <w:color w:val="2F5496" w:themeColor="accent1" w:themeShade="BF"/>
      <w:sz w:val="96"/>
      <w:szCs w:val="72"/>
    </w:rPr>
  </w:style>
  <w:style w:type="character" w:customStyle="1" w:styleId="Cmsor2Char">
    <w:name w:val="Címsor 2 Char"/>
    <w:basedOn w:val="Bekezdsalapbettpusa"/>
    <w:link w:val="Cmsor2"/>
    <w:uiPriority w:val="9"/>
    <w:rsid w:val="000B5D78"/>
    <w:rPr>
      <w:rFonts w:ascii="Times New Roman" w:hAnsi="Times New Roman" w:cs="Times New Roman"/>
      <w:b/>
      <w:noProof/>
      <w:color w:val="2F5496" w:themeColor="accent1" w:themeShade="BF"/>
      <w:sz w:val="32"/>
      <w:szCs w:val="32"/>
    </w:rPr>
  </w:style>
  <w:style w:type="character" w:customStyle="1" w:styleId="CmChar">
    <w:name w:val="Cím Char"/>
    <w:basedOn w:val="Bekezdsalapbettpusa"/>
    <w:link w:val="Cm"/>
    <w:uiPriority w:val="10"/>
    <w:rsid w:val="0042789C"/>
    <w:rPr>
      <w:rFonts w:ascii="Times New Roman" w:hAnsi="Times New Roman" w:cs="Times New Roman"/>
      <w:color w:val="2F5496" w:themeColor="accent1" w:themeShade="BF"/>
      <w:sz w:val="96"/>
      <w:szCs w:val="72"/>
    </w:rPr>
  </w:style>
  <w:style w:type="paragraph" w:styleId="Alcm">
    <w:name w:val="Subtitle"/>
    <w:basedOn w:val="Cm"/>
    <w:next w:val="Norml"/>
    <w:link w:val="AlcmChar"/>
    <w:uiPriority w:val="11"/>
    <w:qFormat/>
    <w:rsid w:val="00EB74F8"/>
    <w:rPr>
      <w:sz w:val="44"/>
      <w:szCs w:val="44"/>
    </w:rPr>
  </w:style>
  <w:style w:type="character" w:customStyle="1" w:styleId="AlcmChar">
    <w:name w:val="Alcím Char"/>
    <w:basedOn w:val="Bekezdsalapbettpusa"/>
    <w:link w:val="Alcm"/>
    <w:uiPriority w:val="11"/>
    <w:rsid w:val="00EB74F8"/>
    <w:rPr>
      <w:rFonts w:ascii="Times New Roman" w:hAnsi="Times New Roman" w:cs="Times New Roman"/>
      <w:color w:val="2F5496" w:themeColor="accent1" w:themeShade="BF"/>
      <w:sz w:val="44"/>
      <w:szCs w:val="4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C5C8F"/>
    <w:pPr>
      <w:numPr>
        <w:numId w:val="0"/>
      </w:numPr>
      <w:spacing w:after="0"/>
      <w:contextualSpacing w:val="0"/>
      <w:jc w:val="left"/>
      <w:outlineLvl w:val="9"/>
    </w:pPr>
    <w:rPr>
      <w:rFonts w:eastAsiaTheme="majorEastAsia" w:cstheme="majorBidi"/>
      <w:noProof w:val="0"/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C5C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C5C8F"/>
    <w:pPr>
      <w:spacing w:after="100"/>
      <w:ind w:left="260"/>
    </w:pPr>
  </w:style>
  <w:style w:type="character" w:styleId="Hiperhivatkozs">
    <w:name w:val="Hyperlink"/>
    <w:basedOn w:val="Bekezdsalapbettpusa"/>
    <w:uiPriority w:val="99"/>
    <w:unhideWhenUsed/>
    <w:rsid w:val="001C5C8F"/>
    <w:rPr>
      <w:color w:val="0563C1" w:themeColor="hyperlink"/>
      <w:u w:val="single"/>
    </w:rPr>
  </w:style>
  <w:style w:type="paragraph" w:customStyle="1" w:styleId="Stlusuj">
    <w:name w:val="Stílus uj"/>
    <w:basedOn w:val="Cmsor2"/>
    <w:link w:val="StlusujChar"/>
    <w:qFormat/>
    <w:rsid w:val="006E3C16"/>
    <w:rPr>
      <w:rFonts w:eastAsia="Roboto Mono"/>
      <w:b w:val="0"/>
      <w:sz w:val="24"/>
      <w:szCs w:val="24"/>
    </w:rPr>
  </w:style>
  <w:style w:type="character" w:customStyle="1" w:styleId="StlusujChar">
    <w:name w:val="Stílus uj Char"/>
    <w:basedOn w:val="Bekezdsalapbettpusa"/>
    <w:link w:val="Stlusuj"/>
    <w:rsid w:val="006E3C16"/>
    <w:rPr>
      <w:rFonts w:ascii="Times New Roman" w:eastAsia="Roboto Mono" w:hAnsi="Times New Roman" w:cs="Times New Roman"/>
      <w:noProof/>
      <w:color w:val="2F5496" w:themeColor="accent1" w:themeShade="BF"/>
      <w:sz w:val="24"/>
      <w:szCs w:val="24"/>
    </w:rPr>
  </w:style>
  <w:style w:type="character" w:customStyle="1" w:styleId="Cmsor3Char">
    <w:name w:val="Címsor 3 Char"/>
    <w:basedOn w:val="Bekezdsalapbettpusa"/>
    <w:link w:val="Cmsor3"/>
    <w:uiPriority w:val="9"/>
    <w:rsid w:val="00017344"/>
    <w:rPr>
      <w:rFonts w:ascii="Times New Roman" w:hAnsi="Times New Roman" w:cs="Times New Roman"/>
      <w:b/>
      <w:noProof/>
      <w:color w:val="2F5496" w:themeColor="accent1" w:themeShade="BF"/>
      <w:sz w:val="28"/>
      <w:szCs w:val="32"/>
    </w:rPr>
  </w:style>
  <w:style w:type="character" w:customStyle="1" w:styleId="Cmsor4Char">
    <w:name w:val="Címsor 4 Char"/>
    <w:basedOn w:val="Bekezdsalapbettpusa"/>
    <w:link w:val="Cmsor4"/>
    <w:uiPriority w:val="9"/>
    <w:rsid w:val="006E3C16"/>
    <w:rPr>
      <w:rFonts w:asciiTheme="majorHAnsi" w:eastAsiaTheme="majorEastAsia" w:hAnsiTheme="majorHAnsi" w:cstheme="majorBidi"/>
      <w:i/>
      <w:iCs/>
      <w:color w:val="2F5496" w:themeColor="accent1" w:themeShade="BF"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9A3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3">
    <w:name w:val="toc 3"/>
    <w:basedOn w:val="Norml"/>
    <w:next w:val="Norml"/>
    <w:autoRedefine/>
    <w:uiPriority w:val="39"/>
    <w:unhideWhenUsed/>
    <w:rsid w:val="00EB74F8"/>
    <w:pPr>
      <w:spacing w:after="100"/>
      <w:ind w:left="520"/>
    </w:pPr>
  </w:style>
  <w:style w:type="character" w:styleId="Mrltotthiperhivatkozs">
    <w:name w:val="FollowedHyperlink"/>
    <w:basedOn w:val="Bekezdsalapbettpusa"/>
    <w:uiPriority w:val="99"/>
    <w:semiHidden/>
    <w:unhideWhenUsed/>
    <w:rsid w:val="00676306"/>
    <w:rPr>
      <w:color w:val="954F72" w:themeColor="followedHyperlink"/>
      <w:u w:val="single"/>
    </w:rPr>
  </w:style>
  <w:style w:type="paragraph" w:customStyle="1" w:styleId="nevek">
    <w:name w:val="nevek"/>
    <w:basedOn w:val="Norml"/>
    <w:link w:val="nevekChar"/>
    <w:qFormat/>
    <w:rsid w:val="002E03E3"/>
    <w:pPr>
      <w:spacing w:after="120"/>
      <w:ind w:left="0" w:firstLine="0"/>
      <w:contextualSpacing/>
      <w:jc w:val="left"/>
    </w:pPr>
  </w:style>
  <w:style w:type="character" w:customStyle="1" w:styleId="nevekChar">
    <w:name w:val="nevek Char"/>
    <w:basedOn w:val="Bekezdsalapbettpusa"/>
    <w:link w:val="nevek"/>
    <w:rsid w:val="002E03E3"/>
    <w:rPr>
      <w:rFonts w:ascii="Times New Roman" w:hAnsi="Times New Roman" w:cs="Times New Roman"/>
      <w:sz w:val="26"/>
      <w:szCs w:val="26"/>
    </w:rPr>
  </w:style>
  <w:style w:type="paragraph" w:customStyle="1" w:styleId="nevekf">
    <w:name w:val="nevek fö"/>
    <w:next w:val="nevek"/>
    <w:link w:val="nevekfChar"/>
    <w:qFormat/>
    <w:rsid w:val="0042789C"/>
    <w:pPr>
      <w:spacing w:before="6000" w:after="120"/>
      <w:contextualSpacing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nevekfChar">
    <w:name w:val="nevek fö Char"/>
    <w:basedOn w:val="nevekChar"/>
    <w:link w:val="nevekf"/>
    <w:rsid w:val="0042789C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thTamas5\Documents\GitHub\13_S2_5_vizsgaremek\dokumentumok\Specifik&#225;ci&#243;.dot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C8101C-59CB-4008-8883-2ABC1DFAF6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Specifikáció</Template>
  <TotalTime>0</TotalTime>
  <Pages>9</Pages>
  <Words>895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Tamás</dc:creator>
  <cp:keywords/>
  <dc:description/>
  <cp:lastModifiedBy>Tóth Tamás 5</cp:lastModifiedBy>
  <cp:revision>73</cp:revision>
  <dcterms:created xsi:type="dcterms:W3CDTF">2025-09-12T17:22:00Z</dcterms:created>
  <dcterms:modified xsi:type="dcterms:W3CDTF">2025-09-19T07:48:00Z</dcterms:modified>
</cp:coreProperties>
</file>